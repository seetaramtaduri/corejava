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62" w:type="dxa"/>
        <w:tblLook w:val="04A0"/>
      </w:tblPr>
      <w:tblGrid>
        <w:gridCol w:w="4773"/>
        <w:gridCol w:w="5009"/>
      </w:tblGrid>
      <w:tr w:rsidR="00114E3A" w:rsidTr="00951DF7">
        <w:trPr>
          <w:trHeight w:val="1370"/>
        </w:trPr>
        <w:tc>
          <w:tcPr>
            <w:tcW w:w="4773" w:type="dxa"/>
            <w:vAlign w:val="center"/>
          </w:tcPr>
          <w:p w:rsidR="008108E0" w:rsidRDefault="00951DF7" w:rsidP="00951DF7">
            <w:pPr>
              <w:jc w:val="center"/>
              <w:rPr>
                <w:b/>
                <w:sz w:val="36"/>
              </w:rPr>
            </w:pPr>
            <w:r w:rsidRPr="00951DF7">
              <w:rPr>
                <w:b/>
                <w:sz w:val="36"/>
              </w:rPr>
              <w:t>JDBC &amp; SERVLETS</w:t>
            </w:r>
          </w:p>
          <w:p w:rsidR="008108E0" w:rsidRDefault="008108E0" w:rsidP="008108E0">
            <w:pPr>
              <w:jc w:val="both"/>
              <w:rPr>
                <w:b/>
                <w:bCs/>
              </w:rPr>
            </w:pPr>
          </w:p>
          <w:p w:rsidR="008108E0" w:rsidRPr="008108E0" w:rsidRDefault="008108E0" w:rsidP="008108E0">
            <w:pPr>
              <w:rPr>
                <w:b/>
                <w:sz w:val="3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NAME: _________                       </w:t>
            </w:r>
            <w:r w:rsidRPr="008108E0">
              <w:rPr>
                <w:b/>
                <w:sz w:val="24"/>
              </w:rPr>
              <w:t>TIME : 90 MINS</w:t>
            </w:r>
          </w:p>
        </w:tc>
        <w:tc>
          <w:tcPr>
            <w:tcW w:w="5009" w:type="dxa"/>
          </w:tcPr>
          <w:p w:rsidR="00114E3A" w:rsidRPr="00B25F31" w:rsidRDefault="00E9161C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Test </w:t>
            </w:r>
            <w:r w:rsidR="001101FC" w:rsidRPr="00B25F3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E51B41" w:rsidRPr="008108E0" w:rsidRDefault="00E51B41" w:rsidP="00E51B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20"/>
              </w:rPr>
            </w:pPr>
            <w:r w:rsidRPr="008108E0">
              <w:rPr>
                <w:rFonts w:ascii="Times New Roman" w:hAnsi="Times New Roman" w:cs="Times New Roman"/>
                <w:i/>
                <w:iCs/>
                <w:color w:val="000000"/>
                <w:szCs w:val="24"/>
              </w:rPr>
              <w:t xml:space="preserve">Basic understanding of </w:t>
            </w:r>
            <w:r w:rsidR="00951DF7" w:rsidRPr="008108E0">
              <w:rPr>
                <w:rFonts w:ascii="Times New Roman" w:hAnsi="Times New Roman" w:cs="Times New Roman"/>
                <w:i/>
                <w:iCs/>
                <w:color w:val="000000"/>
                <w:szCs w:val="24"/>
              </w:rPr>
              <w:t>JDBC</w:t>
            </w:r>
          </w:p>
          <w:p w:rsidR="001101FC" w:rsidRPr="00951DF7" w:rsidRDefault="00BE3DAC" w:rsidP="008108E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 w:rsidRPr="008108E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To understand the </w:t>
            </w:r>
            <w:r w:rsidR="00951DF7" w:rsidRPr="008108E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Servlet</w:t>
            </w: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8108E0" w:rsidRPr="008108E0" w:rsidRDefault="008108E0" w:rsidP="008108E0">
      <w:pPr>
        <w:pStyle w:val="ListParagraph"/>
        <w:ind w:left="270" w:firstLine="810"/>
        <w:rPr>
          <w:rFonts w:ascii="Arial" w:hAnsi="Arial" w:cs="Arial"/>
          <w:b/>
          <w:bCs/>
          <w:sz w:val="20"/>
          <w:szCs w:val="20"/>
        </w:rPr>
      </w:pPr>
      <w:r w:rsidRPr="008108E0">
        <w:rPr>
          <w:rFonts w:ascii="Arial" w:hAnsi="Arial" w:cs="Arial"/>
          <w:b/>
          <w:bCs/>
          <w:sz w:val="20"/>
          <w:szCs w:val="20"/>
        </w:rPr>
        <w:lastRenderedPageBreak/>
        <w:tab/>
      </w:r>
      <w:r w:rsidRPr="008108E0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8108E0">
        <w:rPr>
          <w:rFonts w:ascii="Arial" w:hAnsi="Arial" w:cs="Arial"/>
          <w:b/>
          <w:bCs/>
          <w:sz w:val="20"/>
          <w:szCs w:val="20"/>
        </w:rPr>
        <w:tab/>
      </w:r>
      <w:r w:rsidRPr="008108E0">
        <w:rPr>
          <w:rFonts w:ascii="Arial" w:hAnsi="Arial" w:cs="Arial"/>
          <w:b/>
          <w:bCs/>
          <w:sz w:val="20"/>
          <w:szCs w:val="20"/>
        </w:rPr>
        <w:tab/>
      </w:r>
      <w:r w:rsidRPr="008108E0">
        <w:rPr>
          <w:rFonts w:ascii="Arial" w:hAnsi="Arial" w:cs="Arial"/>
          <w:b/>
          <w:bCs/>
          <w:sz w:val="20"/>
          <w:szCs w:val="20"/>
        </w:rPr>
        <w:tab/>
      </w:r>
    </w:p>
    <w:p w:rsidR="008108E0" w:rsidRPr="008108E0" w:rsidRDefault="008108E0" w:rsidP="008108E0">
      <w:pPr>
        <w:pStyle w:val="ListParagraph"/>
        <w:ind w:left="270" w:firstLine="810"/>
        <w:rPr>
          <w:rFonts w:ascii="Arial" w:hAnsi="Arial" w:cs="Arial"/>
          <w:b/>
          <w:bCs/>
          <w:sz w:val="20"/>
          <w:szCs w:val="20"/>
        </w:rPr>
      </w:pPr>
      <w:r w:rsidRPr="008108E0">
        <w:rPr>
          <w:rFonts w:ascii="Arial" w:hAnsi="Arial" w:cs="Arial"/>
          <w:b/>
          <w:bCs/>
          <w:sz w:val="20"/>
          <w:szCs w:val="20"/>
        </w:rPr>
        <w:t>MARKS OBTAINED:  ____ / 50</w:t>
      </w:r>
    </w:p>
    <w:p w:rsidR="008108E0" w:rsidRPr="008108E0" w:rsidRDefault="008108E0" w:rsidP="008108E0">
      <w:pPr>
        <w:pStyle w:val="ListParagraph"/>
        <w:ind w:left="270" w:firstLine="810"/>
        <w:rPr>
          <w:rFonts w:ascii="Arial" w:hAnsi="Arial" w:cs="Arial"/>
          <w:b/>
          <w:bCs/>
          <w:sz w:val="20"/>
          <w:szCs w:val="20"/>
        </w:rPr>
      </w:pPr>
      <w:r w:rsidRPr="008108E0">
        <w:rPr>
          <w:rFonts w:ascii="Arial" w:hAnsi="Arial" w:cs="Arial"/>
          <w:b/>
          <w:bCs/>
          <w:sz w:val="20"/>
          <w:szCs w:val="20"/>
        </w:rPr>
        <w:t>GRADE _____</w:t>
      </w:r>
    </w:p>
    <w:p w:rsidR="008108E0" w:rsidRDefault="008108E0" w:rsidP="008108E0">
      <w:pPr>
        <w:pStyle w:val="ListParagraph"/>
        <w:ind w:left="270" w:firstLine="810"/>
        <w:rPr>
          <w:rFonts w:ascii="Arial" w:hAnsi="Arial" w:cs="Arial"/>
          <w:b/>
          <w:sz w:val="20"/>
          <w:szCs w:val="20"/>
        </w:rPr>
      </w:pPr>
    </w:p>
    <w:p w:rsidR="00951DF7" w:rsidRDefault="008108E0" w:rsidP="00F1485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Fill in the Blanks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108E0">
        <w:rPr>
          <w:rFonts w:ascii="Arial" w:hAnsi="Arial" w:cs="Arial"/>
          <w:b/>
          <w:sz w:val="20"/>
          <w:szCs w:val="20"/>
        </w:rPr>
        <w:t>(20*1=20)</w:t>
      </w:r>
    </w:p>
    <w:p w:rsidR="008108E0" w:rsidRDefault="008108E0" w:rsidP="008108E0">
      <w:pPr>
        <w:pStyle w:val="ListParagraph"/>
        <w:ind w:left="270" w:firstLine="810"/>
        <w:rPr>
          <w:rFonts w:ascii="Arial" w:hAnsi="Arial" w:cs="Arial"/>
          <w:b/>
          <w:sz w:val="20"/>
          <w:szCs w:val="20"/>
        </w:rPr>
      </w:pPr>
    </w:p>
    <w:p w:rsidR="00951DF7" w:rsidRPr="00951DF7" w:rsidRDefault="00951DF7" w:rsidP="00F148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51DF7">
        <w:rPr>
          <w:rFonts w:ascii="Arial" w:hAnsi="Arial" w:cs="Arial"/>
          <w:sz w:val="20"/>
          <w:szCs w:val="20"/>
        </w:rPr>
        <w:t>Data base is a collection of _____________.</w:t>
      </w:r>
    </w:p>
    <w:p w:rsidR="00951DF7" w:rsidRDefault="00951DF7" w:rsidP="00F148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</w:t>
      </w:r>
      <w:r w:rsidRPr="00951DF7">
        <w:rPr>
          <w:rFonts w:ascii="Arial" w:hAnsi="Arial" w:cs="Arial"/>
          <w:sz w:val="20"/>
          <w:szCs w:val="20"/>
        </w:rPr>
        <w:t xml:space="preserve">  are  used  by  Java  applications  to  communicate  with  database  servers</w:t>
      </w:r>
      <w:r w:rsidR="002121DB" w:rsidRPr="00951DF7">
        <w:rPr>
          <w:rFonts w:ascii="Arial" w:hAnsi="Arial" w:cs="Arial"/>
          <w:sz w:val="20"/>
          <w:szCs w:val="20"/>
        </w:rPr>
        <w:tab/>
      </w:r>
    </w:p>
    <w:p w:rsidR="000C5110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951DF7">
        <w:rPr>
          <w:rFonts w:ascii="Arial" w:hAnsi="Arial" w:cs="Arial"/>
          <w:sz w:val="20"/>
          <w:szCs w:val="20"/>
        </w:rPr>
        <w:t xml:space="preserve">Microsoft established a  common  standard  for  communicating  with  databases,  called  </w:t>
      </w:r>
      <w:r>
        <w:rPr>
          <w:rFonts w:ascii="Arial" w:hAnsi="Arial" w:cs="Arial"/>
          <w:sz w:val="20"/>
          <w:szCs w:val="20"/>
        </w:rPr>
        <w:t>ODBC it stands for___________________</w:t>
      </w:r>
    </w:p>
    <w:p w:rsidR="00951DF7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 -1 driver is called as _______________________________________</w:t>
      </w:r>
    </w:p>
    <w:p w:rsidR="00951DF7" w:rsidRPr="00951DF7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Pr="00951DF7">
        <w:rPr>
          <w:rFonts w:ascii="Arial" w:hAnsi="Arial" w:cs="Arial"/>
          <w:sz w:val="20"/>
          <w:szCs w:val="20"/>
        </w:rPr>
        <w:t>ava</w:t>
      </w:r>
      <w:r>
        <w:rPr>
          <w:rFonts w:ascii="Arial" w:hAnsi="Arial" w:cs="Arial"/>
          <w:sz w:val="20"/>
          <w:szCs w:val="20"/>
        </w:rPr>
        <w:t xml:space="preserve"> </w:t>
      </w:r>
      <w:r w:rsidRPr="00951DF7">
        <w:rPr>
          <w:rFonts w:ascii="Arial" w:hAnsi="Arial" w:cs="Arial"/>
          <w:sz w:val="20"/>
          <w:szCs w:val="20"/>
        </w:rPr>
        <w:t xml:space="preserve">Soft   created   the   </w:t>
      </w:r>
      <w:r>
        <w:rPr>
          <w:rFonts w:ascii="Arial" w:hAnsi="Arial" w:cs="Arial"/>
          <w:sz w:val="20"/>
          <w:szCs w:val="20"/>
        </w:rPr>
        <w:t xml:space="preserve">_____________ driver </w:t>
      </w:r>
      <w:r w:rsidRPr="00951DF7">
        <w:rPr>
          <w:rFonts w:ascii="Arial" w:hAnsi="Arial" w:cs="Arial"/>
          <w:sz w:val="20"/>
          <w:szCs w:val="20"/>
        </w:rPr>
        <w:t xml:space="preserve">   as   a   temporary   solution   to   database </w:t>
      </w:r>
    </w:p>
    <w:p w:rsidR="00951DF7" w:rsidRDefault="00951DF7" w:rsidP="008108E0">
      <w:pPr>
        <w:pStyle w:val="ListParagraph"/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951DF7">
        <w:rPr>
          <w:rFonts w:ascii="Arial" w:hAnsi="Arial" w:cs="Arial"/>
          <w:sz w:val="20"/>
          <w:szCs w:val="20"/>
        </w:rPr>
        <w:t>Connectivity until suitable JDBC drivers was developed.</w:t>
      </w:r>
    </w:p>
    <w:p w:rsidR="00951DF7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______________co</w:t>
      </w:r>
      <w:r w:rsidRPr="00951DF7">
        <w:rPr>
          <w:rFonts w:ascii="Arial" w:hAnsi="Arial" w:cs="Arial"/>
          <w:sz w:val="20"/>
          <w:szCs w:val="20"/>
        </w:rPr>
        <w:t>nsists of pure Java drivers that speak a standard  network  protocol  (such  as  HTTP)  to  a  database  access  server.</w:t>
      </w:r>
    </w:p>
    <w:p w:rsidR="00951DF7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 </w:t>
      </w:r>
      <w:r w:rsidRPr="00951D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51DF7">
        <w:rPr>
          <w:rFonts w:ascii="Arial" w:hAnsi="Arial" w:cs="Arial"/>
          <w:sz w:val="20"/>
          <w:szCs w:val="20"/>
        </w:rPr>
        <w:t>provides a common database-programming API for Java programs.</w:t>
      </w:r>
    </w:p>
    <w:p w:rsidR="00951DF7" w:rsidRDefault="00951DF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951DF7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___________________</w:t>
      </w:r>
      <w:r w:rsidRPr="00951DF7">
        <w:rPr>
          <w:rFonts w:ascii="Arial" w:hAnsi="Arial" w:cs="Arial"/>
          <w:sz w:val="20"/>
          <w:szCs w:val="20"/>
        </w:rPr>
        <w:t xml:space="preserve"> class is responsible for loading and unloading drivers.</w:t>
      </w:r>
    </w:p>
    <w:p w:rsidR="00E64F64" w:rsidRDefault="00A54AFD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</w:t>
      </w:r>
      <w:r w:rsidR="00E64F64">
        <w:rPr>
          <w:rFonts w:ascii="Arial" w:hAnsi="Arial" w:cs="Arial"/>
          <w:sz w:val="20"/>
          <w:szCs w:val="20"/>
        </w:rPr>
        <w:t>_ Method</w:t>
      </w:r>
      <w:r w:rsidRPr="00A54AFD">
        <w:rPr>
          <w:rFonts w:ascii="Arial" w:hAnsi="Arial" w:cs="Arial"/>
          <w:sz w:val="20"/>
          <w:szCs w:val="20"/>
        </w:rPr>
        <w:t xml:space="preserve"> defined in the HttpServletResponse class that may be used to set the content type.</w:t>
      </w:r>
    </w:p>
    <w:p w:rsidR="00946307" w:rsidRPr="00946307" w:rsidRDefault="0094630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946307">
        <w:rPr>
          <w:rFonts w:ascii="Arial" w:hAnsi="Arial" w:cs="Arial"/>
          <w:sz w:val="20"/>
          <w:szCs w:val="20"/>
        </w:rPr>
        <w:t xml:space="preserve">When  a  statement  object  is  send  to  the </w:t>
      </w:r>
      <w:r>
        <w:rPr>
          <w:rFonts w:ascii="Arial" w:hAnsi="Arial" w:cs="Arial"/>
          <w:sz w:val="20"/>
          <w:szCs w:val="20"/>
        </w:rPr>
        <w:t xml:space="preserve"> </w:t>
      </w:r>
      <w:r w:rsidRPr="00946307">
        <w:rPr>
          <w:rFonts w:ascii="Arial" w:hAnsi="Arial" w:cs="Arial"/>
          <w:sz w:val="20"/>
          <w:szCs w:val="20"/>
        </w:rPr>
        <w:t xml:space="preserve">database, the database runs the </w:t>
      </w:r>
      <w:r w:rsidR="00E64F64">
        <w:rPr>
          <w:rFonts w:ascii="Arial" w:hAnsi="Arial" w:cs="Arial"/>
          <w:sz w:val="20"/>
          <w:szCs w:val="20"/>
        </w:rPr>
        <w:t>SQL</w:t>
      </w:r>
      <w:r w:rsidRPr="00946307">
        <w:rPr>
          <w:rFonts w:ascii="Arial" w:hAnsi="Arial" w:cs="Arial"/>
          <w:sz w:val="20"/>
          <w:szCs w:val="20"/>
        </w:rPr>
        <w:t xml:space="preserve"> and returns a </w:t>
      </w:r>
      <w:r>
        <w:rPr>
          <w:rFonts w:ascii="Arial" w:hAnsi="Arial" w:cs="Arial"/>
          <w:sz w:val="20"/>
          <w:szCs w:val="20"/>
        </w:rPr>
        <w:t>______________</w:t>
      </w:r>
    </w:p>
    <w:p w:rsidR="00946307" w:rsidRDefault="0094630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946307">
        <w:rPr>
          <w:rFonts w:ascii="Arial" w:hAnsi="Arial" w:cs="Arial"/>
          <w:sz w:val="20"/>
          <w:szCs w:val="20"/>
        </w:rPr>
        <w:t xml:space="preserve">A  Statement  object  is  created  using  the  </w:t>
      </w:r>
      <w:r>
        <w:rPr>
          <w:rFonts w:ascii="Arial" w:hAnsi="Arial" w:cs="Arial"/>
          <w:sz w:val="20"/>
          <w:szCs w:val="20"/>
        </w:rPr>
        <w:t>__________________</w:t>
      </w:r>
      <w:r w:rsidRPr="00946307">
        <w:rPr>
          <w:rFonts w:ascii="Arial" w:hAnsi="Arial" w:cs="Arial"/>
          <w:sz w:val="20"/>
          <w:szCs w:val="20"/>
        </w:rPr>
        <w:t xml:space="preserve">  method  in  the  Connection  object.</w:t>
      </w:r>
    </w:p>
    <w:p w:rsidR="00946307" w:rsidRDefault="0094630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return type of </w:t>
      </w:r>
      <w:r w:rsidRPr="00946307">
        <w:rPr>
          <w:rFonts w:ascii="Arial" w:hAnsi="Arial" w:cs="Arial"/>
          <w:sz w:val="20"/>
          <w:szCs w:val="20"/>
        </w:rPr>
        <w:t>executeQuery</w:t>
      </w:r>
      <w:r>
        <w:rPr>
          <w:rFonts w:ascii="Arial" w:hAnsi="Arial" w:cs="Arial"/>
          <w:sz w:val="20"/>
          <w:szCs w:val="20"/>
        </w:rPr>
        <w:t>() method is _____________________.</w:t>
      </w:r>
    </w:p>
    <w:p w:rsidR="00946307" w:rsidRDefault="0094630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return type of </w:t>
      </w:r>
      <w:r w:rsidRPr="00946307">
        <w:rPr>
          <w:rFonts w:ascii="Arial" w:hAnsi="Arial" w:cs="Arial"/>
          <w:sz w:val="20"/>
          <w:szCs w:val="20"/>
        </w:rPr>
        <w:t xml:space="preserve">executeUpdate  </w:t>
      </w:r>
      <w:r>
        <w:rPr>
          <w:rFonts w:ascii="Arial" w:hAnsi="Arial" w:cs="Arial"/>
          <w:sz w:val="20"/>
          <w:szCs w:val="20"/>
        </w:rPr>
        <w:t>() is ____________________</w:t>
      </w:r>
      <w:r w:rsidRPr="00946307">
        <w:rPr>
          <w:rFonts w:ascii="Arial" w:hAnsi="Arial" w:cs="Arial"/>
          <w:sz w:val="20"/>
          <w:szCs w:val="20"/>
        </w:rPr>
        <w:t xml:space="preserve">  </w:t>
      </w:r>
    </w:p>
    <w:p w:rsidR="00946307" w:rsidRDefault="00946307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number of </w:t>
      </w:r>
      <w:r w:rsidRPr="00946307">
        <w:rPr>
          <w:rFonts w:ascii="Arial" w:hAnsi="Arial" w:cs="Arial"/>
          <w:sz w:val="20"/>
          <w:szCs w:val="20"/>
        </w:rPr>
        <w:t>ResultSet</w:t>
      </w:r>
      <w:r>
        <w:rPr>
          <w:rFonts w:ascii="Arial" w:hAnsi="Arial" w:cs="Arial"/>
          <w:sz w:val="20"/>
          <w:szCs w:val="20"/>
        </w:rPr>
        <w:t xml:space="preserve">(s) returned by </w:t>
      </w:r>
      <w:r w:rsidRPr="00946307">
        <w:rPr>
          <w:rFonts w:ascii="Arial" w:hAnsi="Arial" w:cs="Arial"/>
          <w:sz w:val="20"/>
          <w:szCs w:val="20"/>
        </w:rPr>
        <w:t xml:space="preserve">executeQuery () </w:t>
      </w:r>
      <w:r>
        <w:rPr>
          <w:rFonts w:ascii="Arial" w:hAnsi="Arial" w:cs="Arial"/>
          <w:sz w:val="20"/>
          <w:szCs w:val="20"/>
        </w:rPr>
        <w:t>is ____________________.</w:t>
      </w:r>
      <w:r w:rsidRPr="00946307">
        <w:rPr>
          <w:rFonts w:ascii="Arial" w:hAnsi="Arial" w:cs="Arial"/>
          <w:sz w:val="20"/>
          <w:szCs w:val="20"/>
        </w:rPr>
        <w:t xml:space="preserve"> </w:t>
      </w:r>
    </w:p>
    <w:p w:rsidR="00DA4086" w:rsidRDefault="00DA4086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executeUpdate() method can execute ______________ methods of SQL.</w:t>
      </w:r>
    </w:p>
    <w:p w:rsidR="00DA4086" w:rsidRDefault="006A106B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servlet API contains _________________ and _____________________ packages.</w:t>
      </w:r>
    </w:p>
    <w:p w:rsidR="006A106B" w:rsidRDefault="006A106B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CGI stands for ________________________________________</w:t>
      </w:r>
    </w:p>
    <w:p w:rsidR="006A106B" w:rsidRDefault="006A106B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6A106B">
        <w:rPr>
          <w:rFonts w:ascii="Arial" w:hAnsi="Arial" w:cs="Arial"/>
          <w:sz w:val="20"/>
          <w:szCs w:val="20"/>
        </w:rPr>
        <w:t xml:space="preserve">Servlets  can  also  very  easily  handle  POST  requests,  which  are  generated  when </w:t>
      </w:r>
      <w:r>
        <w:rPr>
          <w:rFonts w:ascii="Arial" w:hAnsi="Arial" w:cs="Arial"/>
          <w:sz w:val="20"/>
          <w:szCs w:val="20"/>
        </w:rPr>
        <w:t xml:space="preserve"> </w:t>
      </w:r>
      <w:r w:rsidRPr="006A106B">
        <w:rPr>
          <w:rFonts w:ascii="Arial" w:hAnsi="Arial" w:cs="Arial"/>
          <w:sz w:val="20"/>
          <w:szCs w:val="20"/>
        </w:rPr>
        <w:t>someone creates an HTML form that specifies METHOD="</w:t>
      </w:r>
      <w:r w:rsidR="006140DE">
        <w:rPr>
          <w:rFonts w:ascii="Arial" w:hAnsi="Arial" w:cs="Arial"/>
          <w:sz w:val="20"/>
          <w:szCs w:val="20"/>
        </w:rPr>
        <w:t>______________________” .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6140DE">
        <w:rPr>
          <w:rFonts w:ascii="Arial" w:hAnsi="Arial" w:cs="Arial"/>
          <w:sz w:val="20"/>
          <w:szCs w:val="20"/>
        </w:rPr>
        <w:t>doGet  or  doPost</w:t>
      </w:r>
      <w:r>
        <w:rPr>
          <w:rFonts w:ascii="Arial" w:hAnsi="Arial" w:cs="Arial"/>
          <w:sz w:val="20"/>
          <w:szCs w:val="20"/>
        </w:rPr>
        <w:t>() method takes __________________ and __________________arguments.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MVC stands for ____________,___________________&amp; _____________________.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GenericServlet is an _______________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 is responsible to create a servlet instance.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Web.xml is also called as __________________________</w:t>
      </w:r>
    </w:p>
    <w:p w:rsidR="006140DE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stands for_____________________________</w:t>
      </w:r>
    </w:p>
    <w:p w:rsidR="006140DE" w:rsidRPr="006A106B" w:rsidRDefault="006140DE" w:rsidP="00F1485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By default tomcat runs on ___________ port </w:t>
      </w:r>
    </w:p>
    <w:p w:rsidR="006140DE" w:rsidRDefault="006140DE" w:rsidP="006140DE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951DF7" w:rsidRDefault="005E640D" w:rsidP="00F14859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252730</wp:posOffset>
            </wp:positionV>
            <wp:extent cx="6275070" cy="3593465"/>
            <wp:effectExtent l="19050" t="0" r="0" b="0"/>
            <wp:wrapTight wrapText="bothSides">
              <wp:wrapPolygon edited="0">
                <wp:start x="-66" y="0"/>
                <wp:lineTo x="-66" y="21527"/>
                <wp:lineTo x="21574" y="21527"/>
                <wp:lineTo x="21574" y="0"/>
                <wp:lineTo x="-66" y="0"/>
              </wp:wrapPolygon>
            </wp:wrapTight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>Complete the following Program</w:t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</w:r>
      <w:r w:rsidR="008108E0">
        <w:rPr>
          <w:rFonts w:ascii="Arial" w:hAnsi="Arial" w:cs="Arial"/>
          <w:b/>
          <w:noProof/>
          <w:sz w:val="20"/>
          <w:szCs w:val="20"/>
          <w:lang w:val="en-US"/>
        </w:rPr>
        <w:tab/>
        <w:t>(5 * 3 =15)</w:t>
      </w:r>
    </w:p>
    <w:p w:rsidR="006140DE" w:rsidRDefault="006140DE" w:rsidP="006140DE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6140DE" w:rsidRDefault="006140DE" w:rsidP="006140DE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</w:p>
    <w:p w:rsidR="006140DE" w:rsidRPr="006140DE" w:rsidRDefault="006140DE" w:rsidP="006140DE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P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Default="006140DE" w:rsidP="006140DE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 Complete the following code to </w:t>
      </w:r>
      <w:r w:rsidR="005E640D">
        <w:rPr>
          <w:rFonts w:ascii="Arial" w:hAnsi="Arial" w:cs="Arial"/>
          <w:b/>
          <w:sz w:val="20"/>
          <w:szCs w:val="20"/>
        </w:rPr>
        <w:t xml:space="preserve">Select the rows from the above created table </w:t>
      </w:r>
    </w:p>
    <w:p w:rsidR="006A106B" w:rsidRDefault="006A106B" w:rsidP="006140DE">
      <w:pPr>
        <w:pStyle w:val="ListParagraph"/>
        <w:tabs>
          <w:tab w:val="left" w:pos="1170"/>
        </w:tabs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drawing>
          <wp:inline distT="0" distB="0" distL="0" distR="0">
            <wp:extent cx="6358255" cy="2487930"/>
            <wp:effectExtent l="19050" t="0" r="444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E0" w:rsidRDefault="008108E0" w:rsidP="008108E0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6A106B" w:rsidRPr="006A106B" w:rsidRDefault="006A106B" w:rsidP="00F148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6A106B">
        <w:rPr>
          <w:rFonts w:ascii="Arial" w:hAnsi="Arial" w:cs="Arial"/>
          <w:sz w:val="20"/>
          <w:szCs w:val="20"/>
        </w:rPr>
        <w:t>Write a JDBC Application to select a record based on e</w:t>
      </w:r>
      <w:r w:rsidR="006140DE">
        <w:rPr>
          <w:rFonts w:ascii="Arial" w:hAnsi="Arial" w:cs="Arial"/>
          <w:sz w:val="20"/>
          <w:szCs w:val="20"/>
        </w:rPr>
        <w:t>m</w:t>
      </w:r>
      <w:r w:rsidRPr="006A106B">
        <w:rPr>
          <w:rFonts w:ascii="Arial" w:hAnsi="Arial" w:cs="Arial"/>
          <w:sz w:val="20"/>
          <w:szCs w:val="20"/>
        </w:rPr>
        <w:t>p id and de</w:t>
      </w:r>
      <w:r w:rsidR="006140DE">
        <w:rPr>
          <w:rFonts w:ascii="Arial" w:hAnsi="Arial" w:cs="Arial"/>
          <w:sz w:val="20"/>
          <w:szCs w:val="20"/>
        </w:rPr>
        <w:t>lete a record also based on emp</w:t>
      </w:r>
      <w:r w:rsidRPr="006A106B">
        <w:rPr>
          <w:rFonts w:ascii="Arial" w:hAnsi="Arial" w:cs="Arial"/>
          <w:sz w:val="20"/>
          <w:szCs w:val="20"/>
        </w:rPr>
        <w:t>id.</w:t>
      </w:r>
    </w:p>
    <w:p w:rsidR="006A106B" w:rsidRPr="006A106B" w:rsidRDefault="006A106B" w:rsidP="00F148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6A106B">
        <w:rPr>
          <w:rFonts w:ascii="Arial" w:hAnsi="Arial" w:cs="Arial"/>
          <w:sz w:val="20"/>
          <w:szCs w:val="20"/>
        </w:rPr>
        <w:t xml:space="preserve">Write a JDBC program to demonstrate a </w:t>
      </w:r>
      <w:r w:rsidR="006140DE">
        <w:rPr>
          <w:rFonts w:ascii="Arial" w:hAnsi="Arial" w:cs="Arial"/>
          <w:sz w:val="20"/>
          <w:szCs w:val="20"/>
        </w:rPr>
        <w:t>Prepared</w:t>
      </w:r>
      <w:r w:rsidR="006140DE" w:rsidRPr="006A106B">
        <w:rPr>
          <w:rFonts w:ascii="Arial" w:hAnsi="Arial" w:cs="Arial"/>
          <w:sz w:val="20"/>
          <w:szCs w:val="20"/>
        </w:rPr>
        <w:t>Statement</w:t>
      </w:r>
      <w:r w:rsidRPr="006A106B">
        <w:rPr>
          <w:rFonts w:ascii="Arial" w:hAnsi="Arial" w:cs="Arial"/>
          <w:sz w:val="20"/>
          <w:szCs w:val="20"/>
        </w:rPr>
        <w:t>.</w:t>
      </w:r>
    </w:p>
    <w:p w:rsidR="006A106B" w:rsidRPr="006A106B" w:rsidRDefault="006A106B" w:rsidP="00F148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6A106B">
        <w:rPr>
          <w:rFonts w:ascii="Arial" w:hAnsi="Arial" w:cs="Arial"/>
          <w:sz w:val="20"/>
          <w:szCs w:val="20"/>
        </w:rPr>
        <w:t>Write a JDBC Program to demonstrate CallableStatment.</w:t>
      </w:r>
    </w:p>
    <w:p w:rsid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6A106B" w:rsidRDefault="006A106B" w:rsidP="006A106B">
      <w:pPr>
        <w:pStyle w:val="ListParagraph"/>
        <w:spacing w:before="240" w:line="360" w:lineRule="auto"/>
        <w:ind w:left="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III. ANSWER ANY </w:t>
      </w:r>
      <w:r w:rsidR="006140DE">
        <w:rPr>
          <w:rFonts w:ascii="Arial" w:hAnsi="Arial" w:cs="Arial"/>
          <w:b/>
          <w:sz w:val="20"/>
          <w:szCs w:val="20"/>
        </w:rPr>
        <w:t xml:space="preserve">5 OF </w:t>
      </w:r>
      <w:r>
        <w:rPr>
          <w:rFonts w:ascii="Arial" w:hAnsi="Arial" w:cs="Arial"/>
          <w:b/>
          <w:sz w:val="20"/>
          <w:szCs w:val="20"/>
        </w:rPr>
        <w:t>THE FOLLOWING</w:t>
      </w:r>
      <w:r w:rsidR="006140DE">
        <w:rPr>
          <w:rFonts w:ascii="Arial" w:hAnsi="Arial" w:cs="Arial"/>
          <w:b/>
          <w:sz w:val="20"/>
          <w:szCs w:val="20"/>
        </w:rPr>
        <w:t xml:space="preserve"> </w:t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</w:r>
      <w:r w:rsidR="006140DE">
        <w:rPr>
          <w:rFonts w:ascii="Arial" w:hAnsi="Arial" w:cs="Arial"/>
          <w:b/>
          <w:sz w:val="20"/>
          <w:szCs w:val="20"/>
        </w:rPr>
        <w:tab/>
        <w:t>(5*</w:t>
      </w:r>
      <w:r w:rsidR="008108E0">
        <w:rPr>
          <w:rFonts w:ascii="Arial" w:hAnsi="Arial" w:cs="Arial"/>
          <w:b/>
          <w:sz w:val="20"/>
          <w:szCs w:val="20"/>
        </w:rPr>
        <w:t>3</w:t>
      </w:r>
      <w:r w:rsidR="006140DE">
        <w:rPr>
          <w:rFonts w:ascii="Arial" w:hAnsi="Arial" w:cs="Arial"/>
          <w:b/>
          <w:sz w:val="20"/>
          <w:szCs w:val="20"/>
        </w:rPr>
        <w:t>=</w:t>
      </w:r>
      <w:r w:rsidR="008108E0">
        <w:rPr>
          <w:rFonts w:ascii="Arial" w:hAnsi="Arial" w:cs="Arial"/>
          <w:b/>
          <w:sz w:val="20"/>
          <w:szCs w:val="20"/>
        </w:rPr>
        <w:t>15</w:t>
      </w:r>
      <w:r w:rsidR="006140DE">
        <w:rPr>
          <w:rFonts w:ascii="Arial" w:hAnsi="Arial" w:cs="Arial"/>
          <w:b/>
          <w:sz w:val="20"/>
          <w:szCs w:val="20"/>
        </w:rPr>
        <w:t>)</w:t>
      </w:r>
    </w:p>
    <w:p w:rsidR="006A106B" w:rsidRP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6A106B">
        <w:rPr>
          <w:rFonts w:ascii="Arial" w:hAnsi="Arial" w:cs="Arial"/>
          <w:sz w:val="20"/>
          <w:szCs w:val="20"/>
        </w:rPr>
        <w:t xml:space="preserve">1.   How to get JDBC connection? </w:t>
      </w:r>
    </w:p>
    <w:p w:rsidR="006A106B" w:rsidRP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  </w:t>
      </w:r>
      <w:r w:rsidRPr="006A106B">
        <w:rPr>
          <w:rFonts w:ascii="Arial" w:hAnsi="Arial" w:cs="Arial"/>
          <w:sz w:val="20"/>
          <w:szCs w:val="20"/>
        </w:rPr>
        <w:t xml:space="preserve">How can you implement JDBC? </w:t>
      </w:r>
    </w:p>
    <w:p w:rsid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 </w:t>
      </w:r>
      <w:r w:rsidRPr="006A106B">
        <w:rPr>
          <w:rFonts w:ascii="Arial" w:hAnsi="Arial" w:cs="Arial"/>
          <w:sz w:val="20"/>
          <w:szCs w:val="20"/>
        </w:rPr>
        <w:t xml:space="preserve">How do you retrieve result?   </w:t>
      </w:r>
    </w:p>
    <w:p w:rsid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 Write steps to create a Web application and Tomcat directory structure.</w:t>
      </w:r>
    </w:p>
    <w:p w:rsid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8108E0">
        <w:rPr>
          <w:rFonts w:ascii="Arial" w:hAnsi="Arial" w:cs="Arial"/>
          <w:sz w:val="20"/>
          <w:szCs w:val="20"/>
        </w:rPr>
        <w:t xml:space="preserve"> </w:t>
      </w:r>
      <w:r w:rsidRPr="006A106B">
        <w:rPr>
          <w:rFonts w:ascii="Arial" w:hAnsi="Arial" w:cs="Arial"/>
          <w:sz w:val="20"/>
          <w:szCs w:val="20"/>
        </w:rPr>
        <w:t>Explain prepared statements and Callable statements.</w:t>
      </w:r>
    </w:p>
    <w:p w:rsidR="006140DE" w:rsidRDefault="006140DE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8108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GET V/S POST</w:t>
      </w:r>
    </w:p>
    <w:p w:rsidR="006A106B" w:rsidRPr="006A106B" w:rsidRDefault="006A106B" w:rsidP="006A106B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8108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Servlet Life Cycle </w:t>
      </w:r>
    </w:p>
    <w:p w:rsidR="006A106B" w:rsidRDefault="006A106B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Pr="00DA4086" w:rsidRDefault="00DA4086" w:rsidP="00DA4086">
      <w:pPr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A4086" w:rsidRPr="00DA4086" w:rsidRDefault="00DA4086" w:rsidP="00951DF7">
      <w:pPr>
        <w:pStyle w:val="ListParagraph"/>
        <w:spacing w:before="240"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DA4086" w:rsidRPr="00DA4086" w:rsidSect="008108E0">
      <w:type w:val="continuous"/>
      <w:pgSz w:w="12240" w:h="15840"/>
      <w:pgMar w:top="1275" w:right="1080" w:bottom="1170" w:left="810" w:header="450" w:footer="45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859" w:rsidRDefault="00F14859" w:rsidP="00422CD1">
      <w:pPr>
        <w:spacing w:after="0" w:line="240" w:lineRule="auto"/>
      </w:pPr>
      <w:r>
        <w:separator/>
      </w:r>
    </w:p>
  </w:endnote>
  <w:endnote w:type="continuationSeparator" w:id="1">
    <w:p w:rsidR="00F14859" w:rsidRDefault="00F14859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6A106B" w:rsidRDefault="006A106B" w:rsidP="00993596">
        <w:pPr>
          <w:pStyle w:val="Footer"/>
        </w:pPr>
        <w:r>
          <w:pict>
            <v:rect id="_x0000_i1026" style="width:468pt;height:1pt" o:hralign="center" o:hrstd="t" o:hrnoshade="t" o:hr="t" fillcolor="black [3213]" stroked="f"/>
          </w:pict>
        </w:r>
      </w:p>
      <w:p w:rsidR="006A106B" w:rsidRDefault="006A106B" w:rsidP="00993596">
        <w:pPr>
          <w:pStyle w:val="Footer"/>
        </w:pPr>
        <w:r>
          <w:rPr>
            <w:rFonts w:ascii="Times New Roman" w:hAnsi="Times New Roman" w:cs="Times New Roman"/>
            <w:color w:val="000000"/>
            <w:sz w:val="20"/>
            <w:szCs w:val="20"/>
          </w:rPr>
          <w:t>iConnex FS/Quiz/java/TEST I</w:t>
        </w:r>
        <w:r w:rsidR="005C4F3F">
          <w:rPr>
            <w:rFonts w:ascii="Times New Roman" w:hAnsi="Times New Roman" w:cs="Times New Roman"/>
            <w:color w:val="000000"/>
            <w:sz w:val="20"/>
            <w:szCs w:val="20"/>
          </w:rPr>
          <w:t>V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5C4F3F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1</w:t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6A106B" w:rsidRDefault="006A10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859" w:rsidRDefault="00F14859" w:rsidP="00422CD1">
      <w:pPr>
        <w:spacing w:after="0" w:line="240" w:lineRule="auto"/>
      </w:pPr>
      <w:r>
        <w:separator/>
      </w:r>
    </w:p>
  </w:footnote>
  <w:footnote w:type="continuationSeparator" w:id="1">
    <w:p w:rsidR="00F14859" w:rsidRDefault="00F14859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6B" w:rsidRDefault="006A106B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A106B" w:rsidRDefault="006A106B" w:rsidP="00DB0440">
    <w:pPr>
      <w:pStyle w:val="Header"/>
      <w:tabs>
        <w:tab w:val="clear" w:pos="9026"/>
        <w:tab w:val="right" w:pos="9356"/>
      </w:tabs>
    </w:pPr>
    <w:r>
      <w:pict>
        <v:rect id="_x0000_i1025" style="width:468pt;height:1.5pt" o:hralign="center" o:hrstd="t" o:hrnoshade="t" o:hr="t" fillcolor="black [3213]" stroked="f"/>
      </w:pict>
    </w:r>
  </w:p>
  <w:p w:rsidR="006A106B" w:rsidRDefault="006A10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691"/>
    <w:multiLevelType w:val="hybridMultilevel"/>
    <w:tmpl w:val="645EBF64"/>
    <w:lvl w:ilvl="0" w:tplc="6E60E8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32645A"/>
    <w:multiLevelType w:val="hybridMultilevel"/>
    <w:tmpl w:val="215C0798"/>
    <w:lvl w:ilvl="0" w:tplc="ABA8E85A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3B9196F"/>
    <w:multiLevelType w:val="hybridMultilevel"/>
    <w:tmpl w:val="42B694D0"/>
    <w:lvl w:ilvl="0" w:tplc="DFD82456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2810F6"/>
    <w:multiLevelType w:val="hybridMultilevel"/>
    <w:tmpl w:val="1402D404"/>
    <w:lvl w:ilvl="0" w:tplc="CF48AA1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32B95"/>
    <w:rsid w:val="00051B78"/>
    <w:rsid w:val="000A5684"/>
    <w:rsid w:val="000B11B4"/>
    <w:rsid w:val="000B41BD"/>
    <w:rsid w:val="000C2CE1"/>
    <w:rsid w:val="000C5110"/>
    <w:rsid w:val="000D7BC3"/>
    <w:rsid w:val="00105547"/>
    <w:rsid w:val="001101FC"/>
    <w:rsid w:val="00114B6E"/>
    <w:rsid w:val="00114E3A"/>
    <w:rsid w:val="001267F2"/>
    <w:rsid w:val="0013254D"/>
    <w:rsid w:val="001731CF"/>
    <w:rsid w:val="001B2F2A"/>
    <w:rsid w:val="001E6C76"/>
    <w:rsid w:val="00204FCF"/>
    <w:rsid w:val="002109B8"/>
    <w:rsid w:val="002121DB"/>
    <w:rsid w:val="00216C3A"/>
    <w:rsid w:val="00255E98"/>
    <w:rsid w:val="00275B75"/>
    <w:rsid w:val="002805B3"/>
    <w:rsid w:val="002B191B"/>
    <w:rsid w:val="002E4EC2"/>
    <w:rsid w:val="0032153F"/>
    <w:rsid w:val="003430A2"/>
    <w:rsid w:val="00344D0A"/>
    <w:rsid w:val="0036635E"/>
    <w:rsid w:val="00375D1D"/>
    <w:rsid w:val="003C1F40"/>
    <w:rsid w:val="003E2089"/>
    <w:rsid w:val="003F0109"/>
    <w:rsid w:val="004014B9"/>
    <w:rsid w:val="00413C59"/>
    <w:rsid w:val="00422CD1"/>
    <w:rsid w:val="00426AFE"/>
    <w:rsid w:val="00432F1B"/>
    <w:rsid w:val="00442F58"/>
    <w:rsid w:val="00486932"/>
    <w:rsid w:val="004A415C"/>
    <w:rsid w:val="004B58EE"/>
    <w:rsid w:val="004C5E8F"/>
    <w:rsid w:val="004E146F"/>
    <w:rsid w:val="004F68DB"/>
    <w:rsid w:val="005260BB"/>
    <w:rsid w:val="00552979"/>
    <w:rsid w:val="00553296"/>
    <w:rsid w:val="005A776F"/>
    <w:rsid w:val="005B1078"/>
    <w:rsid w:val="005C4F3F"/>
    <w:rsid w:val="005D27BB"/>
    <w:rsid w:val="005D6EEA"/>
    <w:rsid w:val="005E640D"/>
    <w:rsid w:val="006113F9"/>
    <w:rsid w:val="006140DE"/>
    <w:rsid w:val="006A106B"/>
    <w:rsid w:val="006A2F08"/>
    <w:rsid w:val="006A5179"/>
    <w:rsid w:val="006B5BDF"/>
    <w:rsid w:val="006D6B0C"/>
    <w:rsid w:val="006E390A"/>
    <w:rsid w:val="006E7A58"/>
    <w:rsid w:val="00773122"/>
    <w:rsid w:val="0078544A"/>
    <w:rsid w:val="007960B0"/>
    <w:rsid w:val="007C5F67"/>
    <w:rsid w:val="007D57D1"/>
    <w:rsid w:val="008108E0"/>
    <w:rsid w:val="00835F7C"/>
    <w:rsid w:val="00837B79"/>
    <w:rsid w:val="00871545"/>
    <w:rsid w:val="00885285"/>
    <w:rsid w:val="008B3300"/>
    <w:rsid w:val="008F6D0A"/>
    <w:rsid w:val="008F7507"/>
    <w:rsid w:val="008F7C65"/>
    <w:rsid w:val="00930496"/>
    <w:rsid w:val="00946307"/>
    <w:rsid w:val="00951DF7"/>
    <w:rsid w:val="00956B52"/>
    <w:rsid w:val="0099209C"/>
    <w:rsid w:val="00993596"/>
    <w:rsid w:val="009C3FE7"/>
    <w:rsid w:val="00A018B8"/>
    <w:rsid w:val="00A07F11"/>
    <w:rsid w:val="00A273C9"/>
    <w:rsid w:val="00A54AFD"/>
    <w:rsid w:val="00A63770"/>
    <w:rsid w:val="00A65449"/>
    <w:rsid w:val="00A8039C"/>
    <w:rsid w:val="00A90FC6"/>
    <w:rsid w:val="00B2399C"/>
    <w:rsid w:val="00B25F31"/>
    <w:rsid w:val="00B462E0"/>
    <w:rsid w:val="00B6340D"/>
    <w:rsid w:val="00BB11E8"/>
    <w:rsid w:val="00BE3DAC"/>
    <w:rsid w:val="00BF3E83"/>
    <w:rsid w:val="00C23371"/>
    <w:rsid w:val="00C77DCB"/>
    <w:rsid w:val="00C815B3"/>
    <w:rsid w:val="00CF0DA4"/>
    <w:rsid w:val="00D23121"/>
    <w:rsid w:val="00D4162E"/>
    <w:rsid w:val="00D7041A"/>
    <w:rsid w:val="00DA4086"/>
    <w:rsid w:val="00DB0440"/>
    <w:rsid w:val="00DC1A42"/>
    <w:rsid w:val="00DC7416"/>
    <w:rsid w:val="00E27BD6"/>
    <w:rsid w:val="00E51B41"/>
    <w:rsid w:val="00E64F64"/>
    <w:rsid w:val="00E909F9"/>
    <w:rsid w:val="00E9161C"/>
    <w:rsid w:val="00EE2253"/>
    <w:rsid w:val="00F14859"/>
    <w:rsid w:val="00F367C3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40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5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9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5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02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B87E-44AA-4A5E-9D14-E203DEDB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</Template>
  <TotalTime>0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JAVA-ICFS</cp:lastModifiedBy>
  <cp:revision>2</cp:revision>
  <cp:lastPrinted>2013-12-11T08:57:00Z</cp:lastPrinted>
  <dcterms:created xsi:type="dcterms:W3CDTF">2014-08-28T10:06:00Z</dcterms:created>
  <dcterms:modified xsi:type="dcterms:W3CDTF">2014-08-28T10:06:00Z</dcterms:modified>
</cp:coreProperties>
</file>