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82" w:type="dxa"/>
        <w:tblInd w:w="-162" w:type="dxa"/>
        <w:tblLook w:val="04A0"/>
      </w:tblPr>
      <w:tblGrid>
        <w:gridCol w:w="4773"/>
        <w:gridCol w:w="5009"/>
      </w:tblGrid>
      <w:tr w:rsidR="00114E3A" w:rsidTr="00E51B41">
        <w:trPr>
          <w:trHeight w:val="1853"/>
        </w:trPr>
        <w:tc>
          <w:tcPr>
            <w:tcW w:w="4773" w:type="dxa"/>
            <w:vAlign w:val="center"/>
          </w:tcPr>
          <w:p w:rsidR="00114E3A" w:rsidRDefault="00885285" w:rsidP="001101F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ASSESMENT</w:t>
            </w:r>
            <w:r w:rsidR="00BE3DA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TEST </w:t>
            </w:r>
            <w:r w:rsidRPr="00885285">
              <w:rPr>
                <w:rFonts w:ascii="Times New Roman" w:hAnsi="Times New Roman" w:cs="Times New Roman"/>
                <w:sz w:val="32"/>
                <w:szCs w:val="32"/>
              </w:rPr>
              <w:t>#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BE3DAC"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  <w:r w:rsidR="00DC404A">
              <w:rPr>
                <w:rFonts w:ascii="Times New Roman" w:hAnsi="Times New Roman" w:cs="Times New Roman"/>
                <w:b/>
                <w:sz w:val="32"/>
                <w:szCs w:val="32"/>
              </w:rPr>
              <w:t>V</w:t>
            </w:r>
          </w:p>
          <w:p w:rsidR="00114E3A" w:rsidRDefault="00114E3A"/>
          <w:p w:rsidR="006113F9" w:rsidRPr="006113F9" w:rsidRDefault="006113F9" w:rsidP="00090ACC">
            <w:pPr>
              <w:rPr>
                <w:b/>
              </w:rPr>
            </w:pPr>
            <w:r w:rsidRPr="006113F9">
              <w:rPr>
                <w:b/>
              </w:rPr>
              <w:t xml:space="preserve">MAX MARKS : </w:t>
            </w:r>
            <w:r w:rsidR="00B462E0">
              <w:rPr>
                <w:b/>
              </w:rPr>
              <w:t>100</w:t>
            </w:r>
            <w:r>
              <w:rPr>
                <w:b/>
              </w:rPr>
              <w:t xml:space="preserve">                   </w:t>
            </w:r>
            <w:r w:rsidRPr="006113F9">
              <w:rPr>
                <w:b/>
              </w:rPr>
              <w:t xml:space="preserve">TIME : </w:t>
            </w:r>
            <w:r w:rsidR="00090ACC">
              <w:rPr>
                <w:b/>
              </w:rPr>
              <w:t>180</w:t>
            </w:r>
            <w:r w:rsidRPr="006113F9">
              <w:rPr>
                <w:b/>
              </w:rPr>
              <w:t xml:space="preserve"> </w:t>
            </w:r>
            <w:r w:rsidR="00B462E0">
              <w:rPr>
                <w:b/>
              </w:rPr>
              <w:t xml:space="preserve"> </w:t>
            </w:r>
            <w:r w:rsidRPr="006113F9">
              <w:rPr>
                <w:b/>
              </w:rPr>
              <w:t>Minutes</w:t>
            </w:r>
          </w:p>
        </w:tc>
        <w:tc>
          <w:tcPr>
            <w:tcW w:w="5009" w:type="dxa"/>
          </w:tcPr>
          <w:p w:rsidR="00114E3A" w:rsidRPr="00B25F31" w:rsidRDefault="00E9161C" w:rsidP="001101F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 xml:space="preserve">Test </w:t>
            </w:r>
            <w:r w:rsidR="001101FC" w:rsidRPr="00B25F31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Objectives</w:t>
            </w:r>
          </w:p>
          <w:p w:rsidR="001101FC" w:rsidRPr="00BE3DAC" w:rsidRDefault="001101FC" w:rsidP="001101FC">
            <w:pPr>
              <w:tabs>
                <w:tab w:val="left" w:pos="360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24"/>
              </w:rPr>
            </w:pPr>
          </w:p>
          <w:p w:rsidR="00E51B41" w:rsidRPr="00DC404A" w:rsidRDefault="00E51B41" w:rsidP="00E51B41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360" w:lineRule="auto"/>
            </w:pPr>
            <w:r w:rsidRPr="00DC404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Basic understanding of </w:t>
            </w:r>
            <w:r w:rsidR="00DC404A" w:rsidRPr="00DC404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JDBC</w:t>
            </w:r>
          </w:p>
          <w:p w:rsidR="00DC404A" w:rsidRPr="00DC404A" w:rsidRDefault="00BE3DAC" w:rsidP="00BE3DAC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360" w:lineRule="auto"/>
            </w:pPr>
            <w:r w:rsidRPr="00DC404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To understand</w:t>
            </w:r>
            <w:r w:rsidR="00DC404A" w:rsidRPr="00DC404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 Servlets</w:t>
            </w:r>
            <w:r w:rsidRPr="00DC404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="00DC404A" w:rsidRPr="00DC404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</w:p>
          <w:p w:rsidR="00E9161C" w:rsidRPr="00DC404A" w:rsidRDefault="00DC404A" w:rsidP="00BE3DAC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360" w:lineRule="auto"/>
            </w:pPr>
            <w:r w:rsidRPr="00DC404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To understand the concept of JSP</w:t>
            </w:r>
          </w:p>
          <w:p w:rsidR="001101FC" w:rsidRDefault="001101FC" w:rsidP="00BE3DAC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60" w:lineRule="auto"/>
              <w:ind w:left="360"/>
            </w:pPr>
          </w:p>
        </w:tc>
      </w:tr>
    </w:tbl>
    <w:p w:rsidR="006B5BDF" w:rsidRDefault="006B5BDF" w:rsidP="006B5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  <w:sectPr w:rsidR="006B5BDF" w:rsidSect="000C5110">
          <w:headerReference w:type="default" r:id="rId8"/>
          <w:footerReference w:type="default" r:id="rId9"/>
          <w:type w:val="continuous"/>
          <w:pgSz w:w="12240" w:h="15840"/>
          <w:pgMar w:top="1275" w:right="1440" w:bottom="1440" w:left="1440" w:header="450" w:footer="45" w:gutter="0"/>
          <w:cols w:space="720"/>
          <w:noEndnote/>
        </w:sectPr>
      </w:pPr>
    </w:p>
    <w:p w:rsidR="00BE3DAC" w:rsidRDefault="00BE3DAC" w:rsidP="00BE3DAC">
      <w:pPr>
        <w:spacing w:after="0"/>
        <w:jc w:val="both"/>
        <w:rPr>
          <w:b/>
          <w:bCs/>
        </w:rPr>
      </w:pPr>
    </w:p>
    <w:p w:rsidR="006113F9" w:rsidRDefault="006113F9" w:rsidP="00BE3DAC">
      <w:pPr>
        <w:spacing w:after="0"/>
        <w:jc w:val="both"/>
        <w:rPr>
          <w:b/>
          <w:bCs/>
        </w:rPr>
      </w:pPr>
      <w:r>
        <w:rPr>
          <w:b/>
          <w:bCs/>
        </w:rPr>
        <w:t xml:space="preserve">NAME: _______ </w:t>
      </w:r>
      <w:r>
        <w:rPr>
          <w:b/>
          <w:bCs/>
        </w:rPr>
        <w:tab/>
      </w:r>
      <w:r>
        <w:rPr>
          <w:b/>
          <w:bCs/>
        </w:rPr>
        <w:tab/>
        <w:t xml:space="preserve">       MARKS OBTAINED:  ___</w:t>
      </w:r>
      <w:r w:rsidR="00032B95">
        <w:rPr>
          <w:b/>
          <w:bCs/>
        </w:rPr>
        <w:t xml:space="preserve">_ / </w:t>
      </w:r>
      <w:r w:rsidR="007960B0">
        <w:rPr>
          <w:b/>
          <w:bCs/>
        </w:rPr>
        <w:t>100</w:t>
      </w:r>
      <w:r>
        <w:rPr>
          <w:b/>
          <w:bCs/>
        </w:rPr>
        <w:tab/>
      </w:r>
      <w:r>
        <w:rPr>
          <w:b/>
          <w:bCs/>
        </w:rPr>
        <w:tab/>
      </w:r>
      <w:r w:rsidR="00E51B41">
        <w:rPr>
          <w:b/>
          <w:bCs/>
        </w:rPr>
        <w:tab/>
      </w:r>
      <w:r>
        <w:rPr>
          <w:b/>
          <w:bCs/>
        </w:rPr>
        <w:t>GRADE _____</w:t>
      </w:r>
    </w:p>
    <w:p w:rsidR="006113F9" w:rsidRDefault="006113F9" w:rsidP="00BE3DAC">
      <w:pPr>
        <w:spacing w:after="0"/>
        <w:jc w:val="both"/>
        <w:rPr>
          <w:b/>
          <w:bCs/>
        </w:rPr>
      </w:pPr>
    </w:p>
    <w:p w:rsidR="000C5110" w:rsidRDefault="000C5110" w:rsidP="000C511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I.</w:t>
      </w:r>
      <w:r w:rsidRPr="00B0553D">
        <w:rPr>
          <w:rFonts w:ascii="Arial" w:hAnsi="Arial" w:cs="Arial"/>
          <w:b/>
          <w:sz w:val="20"/>
          <w:szCs w:val="20"/>
        </w:rPr>
        <w:t xml:space="preserve"> Fill in the </w:t>
      </w:r>
      <w:r w:rsidR="00DC404A" w:rsidRPr="00B0553D">
        <w:rPr>
          <w:rFonts w:ascii="Arial" w:hAnsi="Arial" w:cs="Arial"/>
          <w:b/>
          <w:sz w:val="20"/>
          <w:szCs w:val="20"/>
        </w:rPr>
        <w:t>Blanks</w:t>
      </w:r>
      <w:r w:rsidR="00DC404A">
        <w:rPr>
          <w:rFonts w:ascii="Arial" w:hAnsi="Arial" w:cs="Arial"/>
          <w:b/>
          <w:sz w:val="20"/>
          <w:szCs w:val="20"/>
        </w:rPr>
        <w:t xml:space="preserve"> </w:t>
      </w:r>
      <w:r w:rsidR="00464EC1">
        <w:rPr>
          <w:rFonts w:ascii="Arial" w:hAnsi="Arial" w:cs="Arial"/>
          <w:b/>
          <w:sz w:val="20"/>
          <w:szCs w:val="20"/>
        </w:rPr>
        <w:tab/>
      </w:r>
      <w:r w:rsidR="00464EC1">
        <w:rPr>
          <w:rFonts w:ascii="Arial" w:hAnsi="Arial" w:cs="Arial"/>
          <w:b/>
          <w:sz w:val="20"/>
          <w:szCs w:val="20"/>
        </w:rPr>
        <w:tab/>
      </w:r>
      <w:r w:rsidR="00464EC1">
        <w:rPr>
          <w:rFonts w:ascii="Arial" w:hAnsi="Arial" w:cs="Arial"/>
          <w:b/>
          <w:sz w:val="20"/>
          <w:szCs w:val="20"/>
        </w:rPr>
        <w:tab/>
      </w:r>
      <w:r w:rsidR="00464EC1">
        <w:rPr>
          <w:rFonts w:ascii="Arial" w:hAnsi="Arial" w:cs="Arial"/>
          <w:b/>
          <w:sz w:val="20"/>
          <w:szCs w:val="20"/>
        </w:rPr>
        <w:tab/>
      </w:r>
      <w:r w:rsidR="00464EC1">
        <w:rPr>
          <w:rFonts w:ascii="Arial" w:hAnsi="Arial" w:cs="Arial"/>
          <w:b/>
          <w:sz w:val="20"/>
          <w:szCs w:val="20"/>
        </w:rPr>
        <w:tab/>
      </w:r>
      <w:r w:rsidR="00464EC1">
        <w:rPr>
          <w:rFonts w:ascii="Arial" w:hAnsi="Arial" w:cs="Arial"/>
          <w:b/>
          <w:sz w:val="20"/>
          <w:szCs w:val="20"/>
        </w:rPr>
        <w:tab/>
      </w:r>
      <w:r w:rsidR="00464EC1">
        <w:rPr>
          <w:rFonts w:ascii="Arial" w:hAnsi="Arial" w:cs="Arial"/>
          <w:b/>
          <w:sz w:val="20"/>
          <w:szCs w:val="20"/>
        </w:rPr>
        <w:tab/>
      </w:r>
      <w:r w:rsidR="00464EC1">
        <w:rPr>
          <w:rFonts w:ascii="Arial" w:hAnsi="Arial" w:cs="Arial"/>
          <w:b/>
          <w:sz w:val="20"/>
          <w:szCs w:val="20"/>
        </w:rPr>
        <w:tab/>
      </w:r>
      <w:r w:rsidR="00464EC1">
        <w:rPr>
          <w:rFonts w:ascii="Arial" w:hAnsi="Arial" w:cs="Arial"/>
          <w:b/>
          <w:sz w:val="20"/>
          <w:szCs w:val="20"/>
        </w:rPr>
        <w:tab/>
      </w:r>
      <w:r w:rsidR="00464EC1">
        <w:rPr>
          <w:rFonts w:ascii="Arial" w:hAnsi="Arial" w:cs="Arial"/>
          <w:b/>
          <w:sz w:val="20"/>
          <w:szCs w:val="20"/>
        </w:rPr>
        <w:tab/>
      </w:r>
      <w:r w:rsidR="00DC404A">
        <w:rPr>
          <w:rFonts w:ascii="Arial" w:hAnsi="Arial" w:cs="Arial"/>
          <w:b/>
          <w:sz w:val="20"/>
          <w:szCs w:val="20"/>
        </w:rPr>
        <w:t>(</w:t>
      </w:r>
      <w:r w:rsidR="00464EC1">
        <w:rPr>
          <w:rFonts w:ascii="Arial" w:hAnsi="Arial" w:cs="Arial"/>
          <w:b/>
          <w:sz w:val="20"/>
          <w:szCs w:val="20"/>
        </w:rPr>
        <w:t>4</w:t>
      </w:r>
      <w:r w:rsidR="00275B75">
        <w:rPr>
          <w:rFonts w:ascii="Arial" w:hAnsi="Arial" w:cs="Arial"/>
          <w:b/>
          <w:sz w:val="20"/>
          <w:szCs w:val="20"/>
        </w:rPr>
        <w:t>0 *1</w:t>
      </w:r>
      <w:r>
        <w:rPr>
          <w:rFonts w:ascii="Arial" w:hAnsi="Arial" w:cs="Arial"/>
          <w:b/>
          <w:sz w:val="20"/>
          <w:szCs w:val="20"/>
        </w:rPr>
        <w:t xml:space="preserve"> = </w:t>
      </w:r>
      <w:r w:rsidR="00464EC1"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  <w:sz w:val="20"/>
          <w:szCs w:val="20"/>
        </w:rPr>
        <w:t xml:space="preserve">0) </w:t>
      </w:r>
    </w:p>
    <w:p w:rsidR="00DC404A" w:rsidRPr="00090ACC" w:rsidRDefault="00DC404A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Before JDBC__________ was used to connect and execute query to the database</w:t>
      </w:r>
    </w:p>
    <w:p w:rsidR="00464EC1" w:rsidRPr="00090ACC" w:rsidRDefault="00DC404A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The _________________ uses ODBC driver to connect to the database.</w:t>
      </w:r>
    </w:p>
    <w:p w:rsidR="00DC404A" w:rsidRPr="00090ACC" w:rsidRDefault="00DC404A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The Native API driver uses the ____________  libraries of the database.</w:t>
      </w:r>
    </w:p>
    <w:p w:rsidR="00DC404A" w:rsidRPr="00090ACC" w:rsidRDefault="00DC404A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The ______________ method of Class class is used to register the driver class. This method is used to ______________ load the driver class.</w:t>
      </w:r>
    </w:p>
    <w:p w:rsidR="00DC404A" w:rsidRPr="00090ACC" w:rsidRDefault="00DC404A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The ______________  method of Connection interface is used to create  statement</w:t>
      </w:r>
    </w:p>
    <w:p w:rsidR="00DC404A" w:rsidRPr="00090ACC" w:rsidRDefault="00DC404A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___________ ___ method of Statement interface is used to execute queries to the database</w:t>
      </w:r>
    </w:p>
    <w:p w:rsidR="00DC404A" w:rsidRPr="00090ACC" w:rsidRDefault="00DC404A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_________________  interface provides methods to execute queries with the database</w:t>
      </w:r>
    </w:p>
    <w:p w:rsidR="00DC404A" w:rsidRPr="00090ACC" w:rsidRDefault="00DC404A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The ___________ interface is a subinterface of Statement. It is used to execute ____________  query</w:t>
      </w:r>
    </w:p>
    <w:p w:rsidR="00DC404A" w:rsidRPr="00090ACC" w:rsidRDefault="00DC404A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The ____________ method of PreparedStatement is used to get Binary information and the ___________method of PreparedStatement is used to get file information from the database.</w:t>
      </w:r>
    </w:p>
    <w:p w:rsidR="00DC404A" w:rsidRPr="00090ACC" w:rsidRDefault="00DC404A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To call the stored procedures and functions_____________ interface is used</w:t>
      </w:r>
    </w:p>
    <w:p w:rsidR="00DC404A" w:rsidRPr="00090ACC" w:rsidRDefault="00DC404A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In JDBC, _____________ nterface provides methods to manage transaction.</w:t>
      </w:r>
    </w:p>
    <w:p w:rsidR="00DC404A" w:rsidRPr="00090ACC" w:rsidRDefault="00DC404A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The ___________ and ___________ interfaces provides  methods for batch processing.</w:t>
      </w:r>
    </w:p>
    <w:p w:rsidR="00DC404A" w:rsidRPr="00090ACC" w:rsidRDefault="00DC404A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Servlet technology is used to create</w:t>
      </w:r>
      <w:r w:rsidR="00C926ED" w:rsidRPr="00090ACC">
        <w:rPr>
          <w:rFonts w:ascii="Arial" w:hAnsi="Arial" w:cs="Arial"/>
          <w:sz w:val="18"/>
          <w:szCs w:val="18"/>
        </w:rPr>
        <w:t xml:space="preserve"> ____________</w:t>
      </w:r>
      <w:r w:rsidRPr="00090ACC">
        <w:rPr>
          <w:rFonts w:ascii="Arial" w:hAnsi="Arial" w:cs="Arial"/>
          <w:sz w:val="18"/>
          <w:szCs w:val="18"/>
        </w:rPr>
        <w:t>application</w:t>
      </w:r>
    </w:p>
    <w:p w:rsidR="00C926ED" w:rsidRPr="00090ACC" w:rsidRDefault="00C926ED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HTTP stands for _________________________</w:t>
      </w:r>
    </w:p>
    <w:p w:rsidR="00C926ED" w:rsidRPr="00090ACC" w:rsidRDefault="00C926ED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HTTP is a _______________ protocol.</w:t>
      </w:r>
    </w:p>
    <w:p w:rsidR="00C926ED" w:rsidRPr="00090ACC" w:rsidRDefault="00C926ED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________________  server contains only web or servlet container.</w:t>
      </w:r>
    </w:p>
    <w:p w:rsidR="00C926ED" w:rsidRPr="00090ACC" w:rsidRDefault="00C926ED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The _______________ contains interfaces and classes that are responsible for http requests only.</w:t>
      </w:r>
    </w:p>
    <w:p w:rsidR="00C926ED" w:rsidRPr="00090ACC" w:rsidRDefault="00C926ED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______________ interface provides common behaviour to all the servlets.</w:t>
      </w:r>
    </w:p>
    <w:p w:rsidR="00C926ED" w:rsidRPr="00090ACC" w:rsidRDefault="00C926ED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_______________  method of servlet and invoked by the web container only once</w:t>
      </w:r>
    </w:p>
    <w:p w:rsidR="00C926ED" w:rsidRPr="00090ACC" w:rsidRDefault="00C926ED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GenericServlet class implements ________ , _________ and _________interfaces</w:t>
      </w:r>
    </w:p>
    <w:p w:rsidR="00C926ED" w:rsidRPr="00090ACC" w:rsidRDefault="00C926ED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The HttpServlet class extends the ______________and implements ______________.</w:t>
      </w:r>
    </w:p>
    <w:p w:rsidR="00C926ED" w:rsidRPr="00090ACC" w:rsidRDefault="00C926ED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The _______________ method of ServletRequest interface returns the object of RequestDispatcher</w:t>
      </w:r>
    </w:p>
    <w:p w:rsidR="00C926ED" w:rsidRPr="00090ACC" w:rsidRDefault="00C926ED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The sendRedirect() method of ____________ interface can be used to redirect response to another resource, it may be servlet, jsp or html file</w:t>
      </w:r>
    </w:p>
    <w:p w:rsidR="00C926ED" w:rsidRPr="00090ACC" w:rsidRDefault="00C926ED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An object of __________  is created by the web container for each servlet.</w:t>
      </w:r>
    </w:p>
    <w:p w:rsidR="00C926ED" w:rsidRPr="00090ACC" w:rsidRDefault="00C926ED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________________  is used to get all Intialization parameters.</w:t>
      </w:r>
    </w:p>
    <w:p w:rsidR="00C926ED" w:rsidRPr="00090ACC" w:rsidRDefault="00C926ED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 xml:space="preserve">_________________ is a way to maintain state (data) of an user. </w:t>
      </w:r>
    </w:p>
    <w:p w:rsidR="00C926ED" w:rsidRPr="00090ACC" w:rsidRDefault="00C926ED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lastRenderedPageBreak/>
        <w:t>A small piece of information that is persisted between the multiple client requests is ______________</w:t>
      </w:r>
    </w:p>
    <w:p w:rsidR="00C926ED" w:rsidRPr="00090ACC" w:rsidRDefault="00C926ED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The  class provides the functionality of using cookies is ____________________</w:t>
      </w:r>
    </w:p>
    <w:p w:rsidR="00C926ED" w:rsidRPr="00090ACC" w:rsidRDefault="00C926ED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______________ method is used to get all the cookies.</w:t>
      </w:r>
    </w:p>
    <w:p w:rsidR="00C926ED" w:rsidRPr="00090ACC" w:rsidRDefault="00C926ED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The container creates a ____________  for each user in HttpSession.</w:t>
      </w:r>
    </w:p>
    <w:p w:rsidR="00C926ED" w:rsidRPr="00090ACC" w:rsidRDefault="00C926ED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A JSP page consists of ________ and __________ tags.</w:t>
      </w:r>
    </w:p>
    <w:p w:rsidR="00C926ED" w:rsidRPr="00090ACC" w:rsidRDefault="00464EC1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There are three types of scripting elements: can you name them__________________</w:t>
      </w:r>
    </w:p>
    <w:p w:rsidR="00464EC1" w:rsidRPr="00090ACC" w:rsidRDefault="00464EC1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A _________tag is used to execute java source code in JSP.</w:t>
      </w:r>
    </w:p>
    <w:p w:rsidR="00464EC1" w:rsidRPr="00090ACC" w:rsidRDefault="00464EC1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Syntax of JSP expression tag ________________</w:t>
      </w:r>
    </w:p>
    <w:p w:rsidR="00464EC1" w:rsidRPr="00090ACC" w:rsidRDefault="00464EC1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 xml:space="preserve">  The JSP declaration tag is used to declare _____________ and  ________________</w:t>
      </w:r>
    </w:p>
    <w:p w:rsidR="00464EC1" w:rsidRPr="00090ACC" w:rsidRDefault="00464EC1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In total there are  _______  jsp implicit objects.</w:t>
      </w:r>
    </w:p>
    <w:p w:rsidR="00464EC1" w:rsidRPr="00090ACC" w:rsidRDefault="00464EC1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response is an implicit object of type _______________</w:t>
      </w:r>
    </w:p>
    <w:p w:rsidR="00464EC1" w:rsidRPr="00090ACC" w:rsidRDefault="00464EC1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The _________object can be used to get initialization parameter for a particular JSP page</w:t>
      </w:r>
    </w:p>
    <w:p w:rsidR="00464EC1" w:rsidRPr="00090ACC" w:rsidRDefault="00464EC1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In JSP, session is an implicit object of ______________</w:t>
      </w:r>
    </w:p>
    <w:p w:rsidR="00464EC1" w:rsidRPr="00090ACC" w:rsidRDefault="00464EC1" w:rsidP="00090ACC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Arial" w:hAnsi="Arial" w:cs="Arial"/>
          <w:sz w:val="18"/>
          <w:szCs w:val="18"/>
        </w:rPr>
      </w:pPr>
      <w:r w:rsidRPr="00090ACC">
        <w:rPr>
          <w:rFonts w:ascii="Arial" w:hAnsi="Arial" w:cs="Arial"/>
          <w:sz w:val="18"/>
          <w:szCs w:val="18"/>
        </w:rPr>
        <w:t>MIME stands for _____________________</w:t>
      </w:r>
    </w:p>
    <w:p w:rsidR="00464EC1" w:rsidRPr="00090ACC" w:rsidRDefault="00464EC1" w:rsidP="00090ACC">
      <w:pPr>
        <w:pStyle w:val="ListParagraph"/>
        <w:spacing w:before="240"/>
        <w:ind w:left="360"/>
        <w:jc w:val="both"/>
        <w:rPr>
          <w:rFonts w:ascii="Arial" w:hAnsi="Arial" w:cs="Arial"/>
          <w:sz w:val="18"/>
          <w:szCs w:val="18"/>
        </w:rPr>
      </w:pPr>
    </w:p>
    <w:p w:rsidR="006E7A58" w:rsidRPr="00275B75" w:rsidRDefault="00275B75" w:rsidP="006E7A58">
      <w:pPr>
        <w:spacing w:before="240"/>
        <w:rPr>
          <w:rFonts w:ascii="Arial" w:hAnsi="Arial" w:cs="Arial"/>
          <w:b/>
          <w:sz w:val="20"/>
          <w:szCs w:val="20"/>
        </w:rPr>
      </w:pPr>
      <w:r w:rsidRPr="00275B75">
        <w:rPr>
          <w:rFonts w:ascii="Arial" w:hAnsi="Arial" w:cs="Arial"/>
          <w:b/>
          <w:sz w:val="20"/>
          <w:szCs w:val="20"/>
        </w:rPr>
        <w:t>II.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2C5CC4">
        <w:rPr>
          <w:rFonts w:ascii="Arial" w:hAnsi="Arial" w:cs="Arial"/>
          <w:b/>
          <w:sz w:val="20"/>
          <w:szCs w:val="20"/>
        </w:rPr>
        <w:t>Answer the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275B75">
        <w:rPr>
          <w:rFonts w:ascii="Arial" w:hAnsi="Arial" w:cs="Arial"/>
          <w:b/>
          <w:sz w:val="20"/>
          <w:szCs w:val="20"/>
        </w:rPr>
        <w:t>following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464EC1">
        <w:rPr>
          <w:rFonts w:ascii="Arial" w:hAnsi="Arial" w:cs="Arial"/>
          <w:b/>
          <w:sz w:val="20"/>
          <w:szCs w:val="20"/>
        </w:rPr>
        <w:tab/>
      </w:r>
      <w:r w:rsidR="00464EC1">
        <w:rPr>
          <w:rFonts w:ascii="Arial" w:hAnsi="Arial" w:cs="Arial"/>
          <w:b/>
          <w:sz w:val="20"/>
          <w:szCs w:val="20"/>
        </w:rPr>
        <w:tab/>
      </w:r>
      <w:r w:rsidR="00464EC1">
        <w:rPr>
          <w:rFonts w:ascii="Arial" w:hAnsi="Arial" w:cs="Arial"/>
          <w:b/>
          <w:sz w:val="20"/>
          <w:szCs w:val="20"/>
        </w:rPr>
        <w:tab/>
      </w:r>
      <w:r w:rsidR="00464EC1">
        <w:rPr>
          <w:rFonts w:ascii="Arial" w:hAnsi="Arial" w:cs="Arial"/>
          <w:b/>
          <w:sz w:val="20"/>
          <w:szCs w:val="20"/>
        </w:rPr>
        <w:tab/>
      </w:r>
      <w:r w:rsidR="00464EC1">
        <w:rPr>
          <w:rFonts w:ascii="Arial" w:hAnsi="Arial" w:cs="Arial"/>
          <w:b/>
          <w:sz w:val="20"/>
          <w:szCs w:val="20"/>
        </w:rPr>
        <w:tab/>
      </w:r>
      <w:r w:rsidR="00E9161C">
        <w:rPr>
          <w:rFonts w:ascii="Arial" w:hAnsi="Arial" w:cs="Arial"/>
          <w:b/>
          <w:sz w:val="20"/>
          <w:szCs w:val="20"/>
        </w:rPr>
        <w:t>(5</w:t>
      </w:r>
      <w:r>
        <w:rPr>
          <w:rFonts w:ascii="Arial" w:hAnsi="Arial" w:cs="Arial"/>
          <w:b/>
          <w:sz w:val="20"/>
          <w:szCs w:val="20"/>
        </w:rPr>
        <w:t xml:space="preserve"> * </w:t>
      </w:r>
      <w:r w:rsidR="00B25E37">
        <w:rPr>
          <w:rFonts w:ascii="Arial" w:hAnsi="Arial" w:cs="Arial"/>
          <w:b/>
          <w:sz w:val="20"/>
          <w:szCs w:val="20"/>
        </w:rPr>
        <w:t>6</w:t>
      </w:r>
      <w:r>
        <w:rPr>
          <w:rFonts w:ascii="Arial" w:hAnsi="Arial" w:cs="Arial"/>
          <w:b/>
          <w:sz w:val="20"/>
          <w:szCs w:val="20"/>
        </w:rPr>
        <w:t xml:space="preserve"> = </w:t>
      </w:r>
      <w:r w:rsidR="00B25E37">
        <w:rPr>
          <w:rFonts w:ascii="Arial" w:hAnsi="Arial" w:cs="Arial"/>
          <w:b/>
          <w:sz w:val="20"/>
          <w:szCs w:val="20"/>
        </w:rPr>
        <w:t>30</w:t>
      </w:r>
      <w:r w:rsidR="00E9161C">
        <w:rPr>
          <w:rFonts w:ascii="Arial" w:hAnsi="Arial" w:cs="Arial"/>
          <w:b/>
          <w:sz w:val="20"/>
          <w:szCs w:val="20"/>
        </w:rPr>
        <w:t>)</w:t>
      </w:r>
    </w:p>
    <w:p w:rsidR="00E9161C" w:rsidRDefault="00E9161C" w:rsidP="00275B75">
      <w:pPr>
        <w:pStyle w:val="ListParagraph"/>
        <w:numPr>
          <w:ilvl w:val="0"/>
          <w:numId w:val="35"/>
        </w:numPr>
        <w:spacing w:before="240"/>
        <w:rPr>
          <w:rFonts w:ascii="Arial" w:hAnsi="Arial" w:cs="Arial"/>
          <w:sz w:val="20"/>
          <w:szCs w:val="20"/>
        </w:rPr>
        <w:sectPr w:rsidR="00E9161C" w:rsidSect="00DC404A">
          <w:type w:val="continuous"/>
          <w:pgSz w:w="12240" w:h="15840"/>
          <w:pgMar w:top="1275" w:right="810" w:bottom="1170" w:left="1440" w:header="450" w:footer="45" w:gutter="0"/>
          <w:cols w:space="720"/>
          <w:noEndnote/>
        </w:sectPr>
      </w:pPr>
    </w:p>
    <w:p w:rsidR="006E7A58" w:rsidRDefault="00464EC1" w:rsidP="00E9161C">
      <w:pPr>
        <w:pStyle w:val="ListParagraph"/>
        <w:numPr>
          <w:ilvl w:val="0"/>
          <w:numId w:val="35"/>
        </w:numPr>
        <w:spacing w:before="240" w:line="360" w:lineRule="auto"/>
        <w:ind w:left="6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DatabaseMetadata &amp; PreparedStatements</w:t>
      </w:r>
    </w:p>
    <w:p w:rsidR="00E9161C" w:rsidRPr="00464EC1" w:rsidRDefault="00464EC1" w:rsidP="00464EC1">
      <w:pPr>
        <w:pStyle w:val="ListParagraph"/>
        <w:numPr>
          <w:ilvl w:val="0"/>
          <w:numId w:val="35"/>
        </w:numPr>
        <w:spacing w:before="240" w:line="360" w:lineRule="auto"/>
        <w:ind w:left="634"/>
        <w:rPr>
          <w:rFonts w:ascii="Arial" w:hAnsi="Arial" w:cs="Arial"/>
          <w:sz w:val="20"/>
          <w:szCs w:val="20"/>
        </w:rPr>
        <w:sectPr w:rsidR="00E9161C" w:rsidRPr="00464EC1" w:rsidSect="00464EC1">
          <w:type w:val="continuous"/>
          <w:pgSz w:w="12240" w:h="15840"/>
          <w:pgMar w:top="1275" w:right="810" w:bottom="1170" w:left="1440" w:header="450" w:footer="45" w:gutter="0"/>
          <w:cols w:space="720"/>
          <w:noEndnote/>
        </w:sectPr>
      </w:pPr>
      <w:r>
        <w:rPr>
          <w:rFonts w:ascii="Arial" w:hAnsi="Arial" w:cs="Arial"/>
          <w:sz w:val="20"/>
          <w:szCs w:val="20"/>
        </w:rPr>
        <w:t>ResultSet</w:t>
      </w:r>
    </w:p>
    <w:p w:rsidR="00275B75" w:rsidRDefault="00464EC1" w:rsidP="00E9161C">
      <w:pPr>
        <w:pStyle w:val="ListParagraph"/>
        <w:numPr>
          <w:ilvl w:val="0"/>
          <w:numId w:val="35"/>
        </w:numPr>
        <w:spacing w:before="240" w:line="360" w:lineRule="auto"/>
        <w:ind w:left="6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Servlet Life Cycle</w:t>
      </w:r>
    </w:p>
    <w:p w:rsidR="00275B75" w:rsidRDefault="00464EC1" w:rsidP="00E9161C">
      <w:pPr>
        <w:pStyle w:val="ListParagraph"/>
        <w:numPr>
          <w:ilvl w:val="0"/>
          <w:numId w:val="35"/>
        </w:numPr>
        <w:spacing w:before="240" w:line="360" w:lineRule="auto"/>
        <w:ind w:left="6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Java Server Pages Life Cycle</w:t>
      </w:r>
    </w:p>
    <w:p w:rsidR="00275B75" w:rsidRDefault="00464EC1" w:rsidP="00E9161C">
      <w:pPr>
        <w:pStyle w:val="ListParagraph"/>
        <w:numPr>
          <w:ilvl w:val="0"/>
          <w:numId w:val="35"/>
        </w:numPr>
        <w:spacing w:before="240" w:line="360" w:lineRule="auto"/>
        <w:ind w:left="6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Session Handling</w:t>
      </w:r>
    </w:p>
    <w:p w:rsidR="00E9161C" w:rsidRDefault="00E9161C" w:rsidP="00090ACC">
      <w:pPr>
        <w:pStyle w:val="ListParagraph"/>
        <w:spacing w:before="240"/>
        <w:ind w:left="630"/>
        <w:rPr>
          <w:rFonts w:ascii="Arial" w:hAnsi="Arial" w:cs="Arial"/>
          <w:sz w:val="20"/>
          <w:szCs w:val="20"/>
        </w:rPr>
        <w:sectPr w:rsidR="00E9161C" w:rsidSect="00464EC1">
          <w:type w:val="continuous"/>
          <w:pgSz w:w="12240" w:h="15840"/>
          <w:pgMar w:top="1275" w:right="810" w:bottom="1170" w:left="1440" w:header="450" w:footer="45" w:gutter="0"/>
          <w:cols w:space="720"/>
          <w:noEndnote/>
        </w:sectPr>
      </w:pPr>
    </w:p>
    <w:p w:rsidR="00464EC1" w:rsidRPr="00090ACC" w:rsidRDefault="00464EC1" w:rsidP="00090ACC">
      <w:pPr>
        <w:spacing w:before="240"/>
        <w:rPr>
          <w:rFonts w:ascii="Arial" w:hAnsi="Arial" w:cs="Arial"/>
          <w:sz w:val="20"/>
          <w:szCs w:val="20"/>
        </w:rPr>
      </w:pPr>
    </w:p>
    <w:p w:rsidR="006E7A58" w:rsidRPr="00275B75" w:rsidRDefault="00464EC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III. Write </w:t>
      </w:r>
      <w:r w:rsidR="00B25E37">
        <w:rPr>
          <w:rFonts w:ascii="Arial" w:hAnsi="Arial" w:cs="Arial"/>
          <w:b/>
          <w:sz w:val="20"/>
          <w:szCs w:val="20"/>
        </w:rPr>
        <w:t>Code for any 3 of the Following</w:t>
      </w:r>
      <w:r w:rsidR="00C77DCB">
        <w:rPr>
          <w:rFonts w:ascii="Arial" w:hAnsi="Arial" w:cs="Arial"/>
          <w:b/>
          <w:sz w:val="20"/>
          <w:szCs w:val="20"/>
        </w:rPr>
        <w:tab/>
      </w:r>
      <w:r w:rsidR="00C77DCB">
        <w:rPr>
          <w:rFonts w:ascii="Arial" w:hAnsi="Arial" w:cs="Arial"/>
          <w:b/>
          <w:sz w:val="20"/>
          <w:szCs w:val="20"/>
        </w:rPr>
        <w:tab/>
      </w:r>
      <w:r w:rsidR="00C77DCB">
        <w:rPr>
          <w:rFonts w:ascii="Arial" w:hAnsi="Arial" w:cs="Arial"/>
          <w:b/>
          <w:sz w:val="20"/>
          <w:szCs w:val="20"/>
        </w:rPr>
        <w:tab/>
      </w:r>
      <w:r w:rsidR="00C77DCB">
        <w:rPr>
          <w:rFonts w:ascii="Arial" w:hAnsi="Arial" w:cs="Arial"/>
          <w:b/>
          <w:sz w:val="20"/>
          <w:szCs w:val="20"/>
        </w:rPr>
        <w:tab/>
      </w:r>
      <w:r w:rsidR="00C77DCB">
        <w:rPr>
          <w:rFonts w:ascii="Arial" w:hAnsi="Arial" w:cs="Arial"/>
          <w:b/>
          <w:sz w:val="20"/>
          <w:szCs w:val="20"/>
        </w:rPr>
        <w:tab/>
      </w:r>
      <w:r w:rsidR="00C77DCB">
        <w:rPr>
          <w:rFonts w:ascii="Arial" w:hAnsi="Arial" w:cs="Arial"/>
          <w:b/>
          <w:sz w:val="20"/>
          <w:szCs w:val="20"/>
        </w:rPr>
        <w:tab/>
        <w:t>(</w:t>
      </w:r>
      <w:r w:rsidR="00B25E37">
        <w:rPr>
          <w:rFonts w:ascii="Arial" w:hAnsi="Arial" w:cs="Arial"/>
          <w:b/>
          <w:sz w:val="20"/>
          <w:szCs w:val="20"/>
        </w:rPr>
        <w:t>3 * 10</w:t>
      </w:r>
      <w:r w:rsidR="00275B75">
        <w:rPr>
          <w:rFonts w:ascii="Arial" w:hAnsi="Arial" w:cs="Arial"/>
          <w:b/>
          <w:sz w:val="20"/>
          <w:szCs w:val="20"/>
        </w:rPr>
        <w:t xml:space="preserve">= </w:t>
      </w:r>
      <w:r w:rsidR="00B25E37">
        <w:rPr>
          <w:rFonts w:ascii="Arial" w:hAnsi="Arial" w:cs="Arial"/>
          <w:b/>
          <w:sz w:val="20"/>
          <w:szCs w:val="20"/>
        </w:rPr>
        <w:t>10)</w:t>
      </w:r>
    </w:p>
    <w:p w:rsidR="00CE0043" w:rsidRPr="00CE0043" w:rsidRDefault="00CE0043" w:rsidP="00CE0043">
      <w:pPr>
        <w:pStyle w:val="ListParagraph"/>
        <w:numPr>
          <w:ilvl w:val="0"/>
          <w:numId w:val="34"/>
        </w:num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A)  </w:t>
      </w:r>
      <w:r w:rsidRPr="00CE0043">
        <w:rPr>
          <w:rFonts w:ascii="Arial" w:hAnsi="Arial" w:cs="Arial"/>
          <w:sz w:val="20"/>
          <w:szCs w:val="20"/>
        </w:rPr>
        <w:t>Create a login page using Servlets and Html page</w:t>
      </w:r>
    </w:p>
    <w:p w:rsidR="008F6D0A" w:rsidRDefault="00CE0043" w:rsidP="00CE0043">
      <w:pPr>
        <w:pStyle w:val="ListParagraph"/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B)  </w:t>
      </w:r>
      <w:r w:rsidR="00464EC1">
        <w:rPr>
          <w:rFonts w:ascii="Arial" w:hAnsi="Arial" w:cs="Arial"/>
          <w:sz w:val="20"/>
          <w:szCs w:val="20"/>
        </w:rPr>
        <w:t>Design the Following</w:t>
      </w:r>
      <w:r w:rsidR="006E7A58" w:rsidRPr="00FB01D5">
        <w:rPr>
          <w:rFonts w:ascii="Arial" w:hAnsi="Arial" w:cs="Arial"/>
          <w:sz w:val="20"/>
          <w:szCs w:val="20"/>
        </w:rPr>
        <w:t>.</w:t>
      </w:r>
    </w:p>
    <w:p w:rsidR="00464EC1" w:rsidRDefault="00090ACC" w:rsidP="00464EC1">
      <w:p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55880</wp:posOffset>
            </wp:positionV>
            <wp:extent cx="4886325" cy="2171700"/>
            <wp:effectExtent l="19050" t="0" r="9525" b="0"/>
            <wp:wrapSquare wrapText="bothSides"/>
            <wp:docPr id="17" name="Picture 17" descr="http://candidjava.com/wp-content/uploads/2013/09/log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andidjava.com/wp-content/uploads/2013/09/login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5056" w:rsidRDefault="00AF5056" w:rsidP="00464EC1">
      <w:pPr>
        <w:spacing w:before="240"/>
        <w:rPr>
          <w:rFonts w:ascii="Arial" w:hAnsi="Arial" w:cs="Arial"/>
          <w:sz w:val="20"/>
          <w:szCs w:val="20"/>
        </w:rPr>
      </w:pPr>
    </w:p>
    <w:p w:rsidR="00AF5056" w:rsidRDefault="00AF5056" w:rsidP="00464EC1">
      <w:pPr>
        <w:spacing w:before="240"/>
        <w:rPr>
          <w:rFonts w:ascii="Arial" w:hAnsi="Arial" w:cs="Arial"/>
          <w:sz w:val="20"/>
          <w:szCs w:val="20"/>
        </w:rPr>
      </w:pPr>
    </w:p>
    <w:p w:rsidR="00464EC1" w:rsidRDefault="00464EC1" w:rsidP="00464EC1">
      <w:pPr>
        <w:spacing w:before="240"/>
        <w:rPr>
          <w:rFonts w:ascii="Arial" w:hAnsi="Arial" w:cs="Arial"/>
          <w:sz w:val="20"/>
          <w:szCs w:val="20"/>
        </w:rPr>
      </w:pPr>
    </w:p>
    <w:p w:rsidR="00B25E37" w:rsidRDefault="00B25E37" w:rsidP="00464EC1">
      <w:pPr>
        <w:spacing w:before="240"/>
        <w:rPr>
          <w:rFonts w:ascii="Arial" w:hAnsi="Arial" w:cs="Arial"/>
          <w:sz w:val="20"/>
          <w:szCs w:val="20"/>
        </w:rPr>
      </w:pPr>
    </w:p>
    <w:p w:rsidR="00B25E37" w:rsidRDefault="00B25E37" w:rsidP="00464EC1">
      <w:pPr>
        <w:spacing w:before="240"/>
        <w:rPr>
          <w:rFonts w:ascii="Arial" w:hAnsi="Arial" w:cs="Arial"/>
          <w:sz w:val="20"/>
          <w:szCs w:val="20"/>
        </w:rPr>
      </w:pPr>
    </w:p>
    <w:p w:rsidR="00B25E37" w:rsidRDefault="00090ACC" w:rsidP="00464EC1">
      <w:p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3190875</wp:posOffset>
            </wp:positionH>
            <wp:positionV relativeFrom="paragraph">
              <wp:posOffset>217805</wp:posOffset>
            </wp:positionV>
            <wp:extent cx="3181350" cy="1609725"/>
            <wp:effectExtent l="19050" t="0" r="0" b="0"/>
            <wp:wrapTight wrapText="bothSides">
              <wp:wrapPolygon edited="0">
                <wp:start x="-129" y="0"/>
                <wp:lineTo x="-129" y="21472"/>
                <wp:lineTo x="21600" y="21472"/>
                <wp:lineTo x="21600" y="0"/>
                <wp:lineTo x="-129" y="0"/>
              </wp:wrapPolygon>
            </wp:wrapTight>
            <wp:docPr id="20" name="Picture 20" descr="http://candidjava.com/wp-content/uploads/2013/09/succe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andidjava.com/wp-content/uploads/2013/09/success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217805</wp:posOffset>
            </wp:positionV>
            <wp:extent cx="2733675" cy="1609725"/>
            <wp:effectExtent l="19050" t="0" r="9525" b="0"/>
            <wp:wrapSquare wrapText="bothSides"/>
            <wp:docPr id="23" name="Picture 23" descr="http://candidjava.com/wp-content/uploads/2013/09/fail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andidjava.com/wp-content/uploads/2013/09/failur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0ACC" w:rsidRDefault="00090ACC" w:rsidP="00464EC1">
      <w:pPr>
        <w:spacing w:before="240"/>
        <w:rPr>
          <w:rFonts w:ascii="Arial" w:hAnsi="Arial" w:cs="Arial"/>
          <w:sz w:val="20"/>
          <w:szCs w:val="20"/>
        </w:rPr>
      </w:pPr>
    </w:p>
    <w:p w:rsidR="00464EC1" w:rsidRDefault="00CE0043" w:rsidP="00CE0043">
      <w:pPr>
        <w:pStyle w:val="ListParagraph"/>
        <w:numPr>
          <w:ilvl w:val="0"/>
          <w:numId w:val="34"/>
        </w:num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the following Registartion  page using   Servlets</w:t>
      </w:r>
      <w:r w:rsidR="00090ACC">
        <w:rPr>
          <w:rFonts w:ascii="Arial" w:hAnsi="Arial" w:cs="Arial"/>
          <w:sz w:val="20"/>
          <w:szCs w:val="20"/>
        </w:rPr>
        <w:t xml:space="preserve"> display the details .</w:t>
      </w:r>
    </w:p>
    <w:p w:rsidR="00CE0043" w:rsidRDefault="00CE0043" w:rsidP="00CE0043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B25E37" w:rsidRDefault="00B25E37" w:rsidP="00B25E37">
      <w:p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15240</wp:posOffset>
            </wp:positionV>
            <wp:extent cx="2952750" cy="3514725"/>
            <wp:effectExtent l="19050" t="0" r="0" b="0"/>
            <wp:wrapTight wrapText="bothSides">
              <wp:wrapPolygon edited="0">
                <wp:start x="-139" y="0"/>
                <wp:lineTo x="-139" y="21541"/>
                <wp:lineTo x="21600" y="21541"/>
                <wp:lineTo x="21600" y="0"/>
                <wp:lineTo x="-139" y="0"/>
              </wp:wrapPolygon>
            </wp:wrapTight>
            <wp:docPr id="26" name="Picture 26" descr="http://candidjava.com/wp-content/uploads/2013/09/outpu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andidjava.com/wp-content/uploads/2013/09/output1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5E37" w:rsidRDefault="00B25E37" w:rsidP="00B25E37">
      <w:pPr>
        <w:spacing w:before="240"/>
        <w:rPr>
          <w:rFonts w:ascii="Arial" w:hAnsi="Arial" w:cs="Arial"/>
          <w:sz w:val="20"/>
          <w:szCs w:val="20"/>
        </w:rPr>
      </w:pPr>
    </w:p>
    <w:p w:rsidR="00B25E37" w:rsidRDefault="00B25E37" w:rsidP="00B25E37">
      <w:pPr>
        <w:spacing w:before="240"/>
        <w:rPr>
          <w:rFonts w:ascii="Arial" w:hAnsi="Arial" w:cs="Arial"/>
          <w:sz w:val="20"/>
          <w:szCs w:val="20"/>
        </w:rPr>
      </w:pPr>
    </w:p>
    <w:p w:rsidR="00B25E37" w:rsidRDefault="00B25E37" w:rsidP="00B25E37">
      <w:p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187325</wp:posOffset>
            </wp:positionV>
            <wp:extent cx="3457575" cy="2819400"/>
            <wp:effectExtent l="19050" t="0" r="9525" b="0"/>
            <wp:wrapTight wrapText="bothSides">
              <wp:wrapPolygon edited="0">
                <wp:start x="-119" y="0"/>
                <wp:lineTo x="-119" y="21454"/>
                <wp:lineTo x="21660" y="21454"/>
                <wp:lineTo x="21660" y="0"/>
                <wp:lineTo x="-119" y="0"/>
              </wp:wrapPolygon>
            </wp:wrapTight>
            <wp:docPr id="7" name="Picture 29" descr="http://candidjava.com/wp-content/uploads/2013/09/output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andidjava.com/wp-content/uploads/2013/09/output1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5E37" w:rsidRDefault="00B25E37" w:rsidP="00B25E37">
      <w:pPr>
        <w:spacing w:before="240"/>
        <w:rPr>
          <w:rFonts w:ascii="Arial" w:hAnsi="Arial" w:cs="Arial"/>
          <w:sz w:val="20"/>
          <w:szCs w:val="20"/>
        </w:rPr>
      </w:pPr>
    </w:p>
    <w:p w:rsidR="00B25E37" w:rsidRDefault="00B25E37" w:rsidP="00B25E37">
      <w:pPr>
        <w:spacing w:before="240"/>
        <w:rPr>
          <w:rFonts w:ascii="Arial" w:hAnsi="Arial" w:cs="Arial"/>
          <w:sz w:val="20"/>
          <w:szCs w:val="20"/>
        </w:rPr>
      </w:pPr>
    </w:p>
    <w:p w:rsidR="00090ACC" w:rsidRDefault="00090ACC" w:rsidP="00B25E37">
      <w:pPr>
        <w:spacing w:before="240"/>
        <w:rPr>
          <w:rFonts w:ascii="Arial" w:hAnsi="Arial" w:cs="Arial"/>
          <w:sz w:val="20"/>
          <w:szCs w:val="20"/>
        </w:rPr>
      </w:pPr>
    </w:p>
    <w:p w:rsidR="00090ACC" w:rsidRDefault="00090ACC" w:rsidP="00B25E37">
      <w:pPr>
        <w:spacing w:before="240"/>
        <w:rPr>
          <w:rFonts w:ascii="Arial" w:hAnsi="Arial" w:cs="Arial"/>
          <w:sz w:val="20"/>
          <w:szCs w:val="20"/>
        </w:rPr>
      </w:pPr>
    </w:p>
    <w:p w:rsidR="00090ACC" w:rsidRDefault="00090ACC" w:rsidP="00B25E37">
      <w:pPr>
        <w:spacing w:before="240"/>
        <w:rPr>
          <w:rFonts w:ascii="Arial" w:hAnsi="Arial" w:cs="Arial"/>
          <w:sz w:val="20"/>
          <w:szCs w:val="20"/>
        </w:rPr>
      </w:pPr>
    </w:p>
    <w:p w:rsidR="00090ACC" w:rsidRDefault="00090ACC" w:rsidP="00B25E37">
      <w:pPr>
        <w:spacing w:before="240"/>
        <w:rPr>
          <w:rFonts w:ascii="Arial" w:hAnsi="Arial" w:cs="Arial"/>
          <w:sz w:val="20"/>
          <w:szCs w:val="20"/>
        </w:rPr>
      </w:pPr>
    </w:p>
    <w:p w:rsidR="00FB01D5" w:rsidRDefault="00CE0043" w:rsidP="008F6D0A">
      <w:pPr>
        <w:pStyle w:val="ListParagraph"/>
        <w:numPr>
          <w:ilvl w:val="0"/>
          <w:numId w:val="34"/>
        </w:num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Write a Servlet/JSP  Program  with JDBC to insert Student  Record into the database</w:t>
      </w:r>
    </w:p>
    <w:p w:rsidR="00090ACC" w:rsidRDefault="00090ACC" w:rsidP="00090ACC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090ACC" w:rsidRDefault="00CE0043" w:rsidP="00090ACC">
      <w:pPr>
        <w:pStyle w:val="ListParagraph"/>
        <w:spacing w:before="240"/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w:drawing>
          <wp:inline distT="0" distB="0" distL="0" distR="0">
            <wp:extent cx="4552950" cy="2524125"/>
            <wp:effectExtent l="19050" t="0" r="0" b="0"/>
            <wp:docPr id="14" name="Picture 14" descr="http://www.nsstudent.com/servlet/images/st_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nsstudent.com/servlet/images/st_index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804" cy="2531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ACC" w:rsidRPr="00B25E37" w:rsidRDefault="00090ACC" w:rsidP="00090ACC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8F6D0A" w:rsidRDefault="00AF5056" w:rsidP="003245B3">
      <w:pPr>
        <w:pStyle w:val="ListParagraph"/>
        <w:numPr>
          <w:ilvl w:val="0"/>
          <w:numId w:val="34"/>
        </w:num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Write a Servlet/JSP program to retrieve </w:t>
      </w:r>
      <w:r w:rsidR="003245B3" w:rsidRPr="003245B3">
        <w:rPr>
          <w:rFonts w:ascii="Arial" w:hAnsi="Arial" w:cs="Arial"/>
          <w:sz w:val="20"/>
          <w:szCs w:val="20"/>
        </w:rPr>
        <w:t>Display Data from Database in JSP</w:t>
      </w:r>
    </w:p>
    <w:p w:rsidR="008F6D0A" w:rsidRDefault="008F6D0A" w:rsidP="008F6D0A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8F6D0A" w:rsidRDefault="00090ACC" w:rsidP="008F6D0A">
      <w:pPr>
        <w:pStyle w:val="ListParagraph"/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54610</wp:posOffset>
            </wp:positionV>
            <wp:extent cx="2589530" cy="1419225"/>
            <wp:effectExtent l="19050" t="0" r="1270" b="0"/>
            <wp:wrapSquare wrapText="bothSides"/>
            <wp:docPr id="35" name="Picture 35" descr="http://www.roseindia.net/jdbc/first_p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roseindia.net/jdbc/first_page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B25E37" w:rsidRDefault="00B25E37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B25E37" w:rsidRDefault="00B25E37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B25E37" w:rsidRDefault="00B25E37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B25E37" w:rsidRDefault="00B25E37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B25E37" w:rsidRDefault="00B25E37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B25E37" w:rsidRDefault="00B25E37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B25E37" w:rsidRDefault="00090ACC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-2743200</wp:posOffset>
            </wp:positionH>
            <wp:positionV relativeFrom="paragraph">
              <wp:posOffset>130175</wp:posOffset>
            </wp:positionV>
            <wp:extent cx="4724400" cy="3028950"/>
            <wp:effectExtent l="19050" t="0" r="0" b="0"/>
            <wp:wrapSquare wrapText="bothSides"/>
            <wp:docPr id="38" name="Picture 38" descr="http://www.roseindia.net/jdbc/database_tab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roseindia.net/jdbc/database_table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5E37" w:rsidRDefault="00B25E37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B25E37" w:rsidRDefault="00B25E37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B25E37" w:rsidRDefault="00B25E37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B25E37" w:rsidRDefault="00B25E37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B25E37" w:rsidRDefault="00B25E37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B25E37" w:rsidRDefault="00B25E37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sectPr w:rsidR="00B25E37" w:rsidSect="00AF5056">
      <w:type w:val="continuous"/>
      <w:pgSz w:w="12240" w:h="15840"/>
      <w:pgMar w:top="1275" w:right="810" w:bottom="1170" w:left="1440" w:header="450" w:footer="45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777F" w:rsidRDefault="0027777F" w:rsidP="00422CD1">
      <w:pPr>
        <w:spacing w:after="0" w:line="240" w:lineRule="auto"/>
      </w:pPr>
      <w:r>
        <w:separator/>
      </w:r>
    </w:p>
  </w:endnote>
  <w:endnote w:type="continuationSeparator" w:id="1">
    <w:p w:rsidR="0027777F" w:rsidRDefault="0027777F" w:rsidP="00422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85551"/>
      <w:docPartObj>
        <w:docPartGallery w:val="Page Numbers (Bottom of Page)"/>
        <w:docPartUnique/>
      </w:docPartObj>
    </w:sdtPr>
    <w:sdtContent>
      <w:p w:rsidR="00C926ED" w:rsidRDefault="00BB5EB1" w:rsidP="00993596">
        <w:pPr>
          <w:pStyle w:val="Footer"/>
        </w:pPr>
        <w:r>
          <w:pict>
            <v:rect id="_x0000_i1026" style="width:468pt;height:1pt" o:hralign="center" o:hrstd="t" o:hrnoshade="t" o:hr="t" fillcolor="black [3213]" stroked="f"/>
          </w:pict>
        </w:r>
      </w:p>
      <w:p w:rsidR="00C926ED" w:rsidRDefault="0032419C" w:rsidP="00993596">
        <w:pPr>
          <w:pStyle w:val="Footer"/>
        </w:pPr>
        <w:r>
          <w:rPr>
            <w:rFonts w:ascii="Times New Roman" w:hAnsi="Times New Roman" w:cs="Times New Roman"/>
            <w:color w:val="000000"/>
            <w:sz w:val="20"/>
            <w:szCs w:val="20"/>
          </w:rPr>
          <w:t>iConnex FS/Quiz/java/TEST V</w:t>
        </w:r>
        <w:r w:rsidR="00C926ED">
          <w:rPr>
            <w:rFonts w:ascii="Times New Roman" w:hAnsi="Times New Roman" w:cs="Times New Roman"/>
            <w:color w:val="000000"/>
            <w:sz w:val="20"/>
            <w:szCs w:val="20"/>
          </w:rPr>
          <w:tab/>
        </w:r>
        <w:r w:rsidR="00C926ED">
          <w:rPr>
            <w:rFonts w:ascii="Times New Roman" w:hAnsi="Times New Roman" w:cs="Times New Roman"/>
            <w:color w:val="000000"/>
            <w:sz w:val="20"/>
            <w:szCs w:val="20"/>
          </w:rPr>
          <w:tab/>
        </w:r>
        <w:r w:rsidR="00BB5EB1" w:rsidRPr="00993596">
          <w:rPr>
            <w:rFonts w:ascii="Times New Roman" w:hAnsi="Times New Roman" w:cs="Times New Roman"/>
            <w:color w:val="000000"/>
            <w:sz w:val="20"/>
            <w:szCs w:val="20"/>
          </w:rPr>
          <w:fldChar w:fldCharType="begin"/>
        </w:r>
        <w:r w:rsidR="00C926ED" w:rsidRPr="00993596">
          <w:rPr>
            <w:rFonts w:ascii="Times New Roman" w:hAnsi="Times New Roman" w:cs="Times New Roman"/>
            <w:color w:val="000000"/>
            <w:sz w:val="20"/>
            <w:szCs w:val="20"/>
          </w:rPr>
          <w:instrText xml:space="preserve"> PAGE   \* MERGEFORMAT </w:instrText>
        </w:r>
        <w:r w:rsidR="00BB5EB1" w:rsidRPr="00993596">
          <w:rPr>
            <w:rFonts w:ascii="Times New Roman" w:hAnsi="Times New Roman" w:cs="Times New Roman"/>
            <w:color w:val="000000"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noProof/>
            <w:color w:val="000000"/>
            <w:sz w:val="20"/>
            <w:szCs w:val="20"/>
          </w:rPr>
          <w:t>4</w:t>
        </w:r>
        <w:r w:rsidR="00BB5EB1" w:rsidRPr="00993596">
          <w:rPr>
            <w:rFonts w:ascii="Times New Roman" w:hAnsi="Times New Roman" w:cs="Times New Roman"/>
            <w:color w:val="000000"/>
            <w:sz w:val="20"/>
            <w:szCs w:val="20"/>
          </w:rPr>
          <w:fldChar w:fldCharType="end"/>
        </w:r>
      </w:p>
    </w:sdtContent>
  </w:sdt>
  <w:p w:rsidR="00C926ED" w:rsidRDefault="00C926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777F" w:rsidRDefault="0027777F" w:rsidP="00422CD1">
      <w:pPr>
        <w:spacing w:after="0" w:line="240" w:lineRule="auto"/>
      </w:pPr>
      <w:r>
        <w:separator/>
      </w:r>
    </w:p>
  </w:footnote>
  <w:footnote w:type="continuationSeparator" w:id="1">
    <w:p w:rsidR="0027777F" w:rsidRDefault="0027777F" w:rsidP="00422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6ED" w:rsidRDefault="00C926ED" w:rsidP="00DB0440">
    <w:pPr>
      <w:pStyle w:val="Header"/>
      <w:tabs>
        <w:tab w:val="clear" w:pos="9026"/>
        <w:tab w:val="right" w:pos="9356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AIFS-JAVA</w:t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 xml:space="preserve">                </w:t>
    </w:r>
    <w:r w:rsidRPr="00216C3A">
      <w:rPr>
        <w:rFonts w:ascii="Times New Roman" w:hAnsi="Times New Roman" w:cs="Times New Roman"/>
        <w:noProof/>
        <w:sz w:val="24"/>
        <w:szCs w:val="24"/>
        <w:lang w:val="en-US"/>
      </w:rPr>
      <w:drawing>
        <wp:inline distT="0" distB="0" distL="0" distR="0">
          <wp:extent cx="1343924" cy="360768"/>
          <wp:effectExtent l="19050" t="0" r="8626" b="0"/>
          <wp:docPr id="3" name="Picture 0" descr="iConnex Finishing School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nex Finishing School 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447" cy="3627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926ED" w:rsidRDefault="00BB5EB1" w:rsidP="00DB0440">
    <w:pPr>
      <w:pStyle w:val="Header"/>
      <w:tabs>
        <w:tab w:val="clear" w:pos="9026"/>
        <w:tab w:val="right" w:pos="9356"/>
      </w:tabs>
    </w:pPr>
    <w:r>
      <w:pict>
        <v:rect id="_x0000_i1025" style="width:468pt;height:1.5pt" o:hralign="center" o:hrstd="t" o:hrnoshade="t" o:hr="t" fillcolor="black [3213]" stroked="f"/>
      </w:pict>
    </w:r>
  </w:p>
  <w:p w:rsidR="00C926ED" w:rsidRDefault="00C926E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11C9"/>
    <w:multiLevelType w:val="hybridMultilevel"/>
    <w:tmpl w:val="DA36C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35668"/>
    <w:multiLevelType w:val="hybridMultilevel"/>
    <w:tmpl w:val="46DE252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C171C"/>
    <w:multiLevelType w:val="hybridMultilevel"/>
    <w:tmpl w:val="43E07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1F2AF6"/>
    <w:multiLevelType w:val="hybridMultilevel"/>
    <w:tmpl w:val="0A84A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D3020"/>
    <w:multiLevelType w:val="hybridMultilevel"/>
    <w:tmpl w:val="FE861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AA7B4A"/>
    <w:multiLevelType w:val="hybridMultilevel"/>
    <w:tmpl w:val="4658206C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EE20B1"/>
    <w:multiLevelType w:val="hybridMultilevel"/>
    <w:tmpl w:val="C5F8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F21C5"/>
    <w:multiLevelType w:val="hybridMultilevel"/>
    <w:tmpl w:val="841A4772"/>
    <w:lvl w:ilvl="0" w:tplc="43740C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D53061"/>
    <w:multiLevelType w:val="hybridMultilevel"/>
    <w:tmpl w:val="5786178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9F7A59"/>
    <w:multiLevelType w:val="hybridMultilevel"/>
    <w:tmpl w:val="A664BA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4D5AB6"/>
    <w:multiLevelType w:val="hybridMultilevel"/>
    <w:tmpl w:val="8B023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950C55"/>
    <w:multiLevelType w:val="hybridMultilevel"/>
    <w:tmpl w:val="84506268"/>
    <w:lvl w:ilvl="0" w:tplc="A322C5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C546DB6"/>
    <w:multiLevelType w:val="hybridMultilevel"/>
    <w:tmpl w:val="3FE228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592296"/>
    <w:multiLevelType w:val="hybridMultilevel"/>
    <w:tmpl w:val="8DE06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AA3414"/>
    <w:multiLevelType w:val="hybridMultilevel"/>
    <w:tmpl w:val="4BE26AA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32645A"/>
    <w:multiLevelType w:val="hybridMultilevel"/>
    <w:tmpl w:val="1D0A5C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904B5B"/>
    <w:multiLevelType w:val="hybridMultilevel"/>
    <w:tmpl w:val="55BCA0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F305E1"/>
    <w:multiLevelType w:val="hybridMultilevel"/>
    <w:tmpl w:val="B7360A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960066"/>
    <w:multiLevelType w:val="hybridMultilevel"/>
    <w:tmpl w:val="4792026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126F9A"/>
    <w:multiLevelType w:val="hybridMultilevel"/>
    <w:tmpl w:val="6ABAE3B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294062"/>
    <w:multiLevelType w:val="hybridMultilevel"/>
    <w:tmpl w:val="F49466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7D7CB5"/>
    <w:multiLevelType w:val="hybridMultilevel"/>
    <w:tmpl w:val="AD762F6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0D1C8E"/>
    <w:multiLevelType w:val="hybridMultilevel"/>
    <w:tmpl w:val="5D1C85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325492"/>
    <w:multiLevelType w:val="hybridMultilevel"/>
    <w:tmpl w:val="3CA87F20"/>
    <w:lvl w:ilvl="0" w:tplc="721AB7E2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C330E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50AA1E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8519A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26F1F8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CEB0D4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BAFCB0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683BC2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0EBDA6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18311DD"/>
    <w:multiLevelType w:val="hybridMultilevel"/>
    <w:tmpl w:val="1A8E2366"/>
    <w:lvl w:ilvl="0" w:tplc="ADD080A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A70DD1"/>
    <w:multiLevelType w:val="hybridMultilevel"/>
    <w:tmpl w:val="9C281E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C97D9C"/>
    <w:multiLevelType w:val="hybridMultilevel"/>
    <w:tmpl w:val="208A9F2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EC4DF8"/>
    <w:multiLevelType w:val="hybridMultilevel"/>
    <w:tmpl w:val="B6B48D9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4A152C"/>
    <w:multiLevelType w:val="hybridMultilevel"/>
    <w:tmpl w:val="97FACB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EF2B72"/>
    <w:multiLevelType w:val="hybridMultilevel"/>
    <w:tmpl w:val="20DE69B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2D2AE5"/>
    <w:multiLevelType w:val="hybridMultilevel"/>
    <w:tmpl w:val="10D40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3B15B0"/>
    <w:multiLevelType w:val="hybridMultilevel"/>
    <w:tmpl w:val="594E5E1E"/>
    <w:lvl w:ilvl="0" w:tplc="1D1AD8E8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007620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76F2F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0A2B14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62678C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961550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9C1D8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363466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56F77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3E24290"/>
    <w:multiLevelType w:val="hybridMultilevel"/>
    <w:tmpl w:val="BC84B06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252216"/>
    <w:multiLevelType w:val="hybridMultilevel"/>
    <w:tmpl w:val="A54C06F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94297F"/>
    <w:multiLevelType w:val="hybridMultilevel"/>
    <w:tmpl w:val="CFCEB2CE"/>
    <w:lvl w:ilvl="0" w:tplc="0A606BFA">
      <w:start w:val="3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93F1F99"/>
    <w:multiLevelType w:val="hybridMultilevel"/>
    <w:tmpl w:val="2E8C23B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664BB4"/>
    <w:multiLevelType w:val="hybridMultilevel"/>
    <w:tmpl w:val="B6567B52"/>
    <w:lvl w:ilvl="0" w:tplc="2BB89D8E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5117DD"/>
    <w:multiLevelType w:val="hybridMultilevel"/>
    <w:tmpl w:val="DA40438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CB49E0"/>
    <w:multiLevelType w:val="hybridMultilevel"/>
    <w:tmpl w:val="982C5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CE5ED1"/>
    <w:multiLevelType w:val="hybridMultilevel"/>
    <w:tmpl w:val="979A5A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A7687C"/>
    <w:multiLevelType w:val="hybridMultilevel"/>
    <w:tmpl w:val="E52A09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AFF7AE1"/>
    <w:multiLevelType w:val="hybridMultilevel"/>
    <w:tmpl w:val="C922B6F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4734D9"/>
    <w:multiLevelType w:val="hybridMultilevel"/>
    <w:tmpl w:val="972A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034E06"/>
    <w:multiLevelType w:val="hybridMultilevel"/>
    <w:tmpl w:val="FC0C2254"/>
    <w:lvl w:ilvl="0" w:tplc="47609118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7E2A84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EE3C02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9EF012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F29FD4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C65D8E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4E558C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603C24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BCB1E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65F6D32"/>
    <w:multiLevelType w:val="hybridMultilevel"/>
    <w:tmpl w:val="E43C6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5E23F3"/>
    <w:multiLevelType w:val="hybridMultilevel"/>
    <w:tmpl w:val="029A1C12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C26AB1"/>
    <w:multiLevelType w:val="hybridMultilevel"/>
    <w:tmpl w:val="294232F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32"/>
  </w:num>
  <w:num w:numId="4">
    <w:abstractNumId w:val="14"/>
  </w:num>
  <w:num w:numId="5">
    <w:abstractNumId w:val="12"/>
  </w:num>
  <w:num w:numId="6">
    <w:abstractNumId w:val="1"/>
  </w:num>
  <w:num w:numId="7">
    <w:abstractNumId w:val="16"/>
  </w:num>
  <w:num w:numId="8">
    <w:abstractNumId w:val="26"/>
  </w:num>
  <w:num w:numId="9">
    <w:abstractNumId w:val="46"/>
  </w:num>
  <w:num w:numId="10">
    <w:abstractNumId w:val="33"/>
  </w:num>
  <w:num w:numId="11">
    <w:abstractNumId w:val="18"/>
  </w:num>
  <w:num w:numId="12">
    <w:abstractNumId w:val="41"/>
  </w:num>
  <w:num w:numId="13">
    <w:abstractNumId w:val="36"/>
  </w:num>
  <w:num w:numId="14">
    <w:abstractNumId w:val="27"/>
  </w:num>
  <w:num w:numId="15">
    <w:abstractNumId w:val="21"/>
  </w:num>
  <w:num w:numId="16">
    <w:abstractNumId w:val="6"/>
  </w:num>
  <w:num w:numId="17">
    <w:abstractNumId w:val="38"/>
  </w:num>
  <w:num w:numId="18">
    <w:abstractNumId w:val="44"/>
  </w:num>
  <w:num w:numId="19">
    <w:abstractNumId w:val="7"/>
  </w:num>
  <w:num w:numId="20">
    <w:abstractNumId w:val="40"/>
  </w:num>
  <w:num w:numId="21">
    <w:abstractNumId w:val="30"/>
  </w:num>
  <w:num w:numId="22">
    <w:abstractNumId w:val="37"/>
  </w:num>
  <w:num w:numId="23">
    <w:abstractNumId w:val="19"/>
  </w:num>
  <w:num w:numId="24">
    <w:abstractNumId w:val="35"/>
  </w:num>
  <w:num w:numId="25">
    <w:abstractNumId w:val="45"/>
  </w:num>
  <w:num w:numId="26">
    <w:abstractNumId w:val="5"/>
  </w:num>
  <w:num w:numId="27">
    <w:abstractNumId w:val="2"/>
  </w:num>
  <w:num w:numId="28">
    <w:abstractNumId w:val="3"/>
  </w:num>
  <w:num w:numId="29">
    <w:abstractNumId w:val="15"/>
  </w:num>
  <w:num w:numId="30">
    <w:abstractNumId w:val="24"/>
  </w:num>
  <w:num w:numId="31">
    <w:abstractNumId w:val="43"/>
  </w:num>
  <w:num w:numId="32">
    <w:abstractNumId w:val="23"/>
  </w:num>
  <w:num w:numId="33">
    <w:abstractNumId w:val="31"/>
  </w:num>
  <w:num w:numId="34">
    <w:abstractNumId w:val="4"/>
  </w:num>
  <w:num w:numId="35">
    <w:abstractNumId w:val="29"/>
  </w:num>
  <w:num w:numId="36">
    <w:abstractNumId w:val="10"/>
  </w:num>
  <w:num w:numId="37">
    <w:abstractNumId w:val="42"/>
  </w:num>
  <w:num w:numId="38">
    <w:abstractNumId w:val="11"/>
  </w:num>
  <w:num w:numId="39">
    <w:abstractNumId w:val="34"/>
  </w:num>
  <w:num w:numId="40">
    <w:abstractNumId w:val="17"/>
  </w:num>
  <w:num w:numId="41">
    <w:abstractNumId w:val="28"/>
  </w:num>
  <w:num w:numId="42">
    <w:abstractNumId w:val="25"/>
  </w:num>
  <w:num w:numId="43">
    <w:abstractNumId w:val="9"/>
  </w:num>
  <w:num w:numId="44">
    <w:abstractNumId w:val="20"/>
  </w:num>
  <w:num w:numId="45">
    <w:abstractNumId w:val="0"/>
  </w:num>
  <w:num w:numId="46">
    <w:abstractNumId w:val="13"/>
  </w:num>
  <w:num w:numId="47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57346"/>
  </w:hdrShapeDefaults>
  <w:footnotePr>
    <w:footnote w:id="0"/>
    <w:footnote w:id="1"/>
  </w:footnotePr>
  <w:endnotePr>
    <w:endnote w:id="0"/>
    <w:endnote w:id="1"/>
  </w:endnotePr>
  <w:compat/>
  <w:rsids>
    <w:rsidRoot w:val="00956B52"/>
    <w:rsid w:val="000070F6"/>
    <w:rsid w:val="000221DA"/>
    <w:rsid w:val="00032B95"/>
    <w:rsid w:val="00051B78"/>
    <w:rsid w:val="00090ACC"/>
    <w:rsid w:val="000A5684"/>
    <w:rsid w:val="000B11B4"/>
    <w:rsid w:val="000B41BD"/>
    <w:rsid w:val="000B4DD4"/>
    <w:rsid w:val="000C2CE1"/>
    <w:rsid w:val="000C5110"/>
    <w:rsid w:val="000D7BC3"/>
    <w:rsid w:val="00105547"/>
    <w:rsid w:val="001101FC"/>
    <w:rsid w:val="00114B6E"/>
    <w:rsid w:val="00114E3A"/>
    <w:rsid w:val="001267F2"/>
    <w:rsid w:val="0013254D"/>
    <w:rsid w:val="001731CF"/>
    <w:rsid w:val="001E6C76"/>
    <w:rsid w:val="00204FCF"/>
    <w:rsid w:val="002109B8"/>
    <w:rsid w:val="002121DB"/>
    <w:rsid w:val="00216C3A"/>
    <w:rsid w:val="00255E98"/>
    <w:rsid w:val="00275B75"/>
    <w:rsid w:val="0027777F"/>
    <w:rsid w:val="002805B3"/>
    <w:rsid w:val="002B191B"/>
    <w:rsid w:val="002C5CC4"/>
    <w:rsid w:val="002E4EC2"/>
    <w:rsid w:val="0032153F"/>
    <w:rsid w:val="0032419C"/>
    <w:rsid w:val="003245B3"/>
    <w:rsid w:val="003430A2"/>
    <w:rsid w:val="00344D0A"/>
    <w:rsid w:val="0036635E"/>
    <w:rsid w:val="00375D1D"/>
    <w:rsid w:val="003C1F40"/>
    <w:rsid w:val="003E2089"/>
    <w:rsid w:val="003F0109"/>
    <w:rsid w:val="004014B9"/>
    <w:rsid w:val="00413C59"/>
    <w:rsid w:val="00422CD1"/>
    <w:rsid w:val="00426AFE"/>
    <w:rsid w:val="00432F1B"/>
    <w:rsid w:val="00442F58"/>
    <w:rsid w:val="00464EC1"/>
    <w:rsid w:val="00486932"/>
    <w:rsid w:val="0049321D"/>
    <w:rsid w:val="004A415C"/>
    <w:rsid w:val="004B58EE"/>
    <w:rsid w:val="004C5E8F"/>
    <w:rsid w:val="004E146F"/>
    <w:rsid w:val="004F68DB"/>
    <w:rsid w:val="005260BB"/>
    <w:rsid w:val="00552979"/>
    <w:rsid w:val="00553296"/>
    <w:rsid w:val="005A776F"/>
    <w:rsid w:val="005B1078"/>
    <w:rsid w:val="005D27BB"/>
    <w:rsid w:val="005D6EEA"/>
    <w:rsid w:val="006113F9"/>
    <w:rsid w:val="006A2F08"/>
    <w:rsid w:val="006A5179"/>
    <w:rsid w:val="006B5BDF"/>
    <w:rsid w:val="006D6B0C"/>
    <w:rsid w:val="006E390A"/>
    <w:rsid w:val="006E7A58"/>
    <w:rsid w:val="00773122"/>
    <w:rsid w:val="0078544A"/>
    <w:rsid w:val="007960B0"/>
    <w:rsid w:val="007C5F67"/>
    <w:rsid w:val="007D57D1"/>
    <w:rsid w:val="00835F7C"/>
    <w:rsid w:val="00837B79"/>
    <w:rsid w:val="00842507"/>
    <w:rsid w:val="00871545"/>
    <w:rsid w:val="00885285"/>
    <w:rsid w:val="008B3300"/>
    <w:rsid w:val="008F6D0A"/>
    <w:rsid w:val="008F7507"/>
    <w:rsid w:val="008F7C65"/>
    <w:rsid w:val="00930496"/>
    <w:rsid w:val="00956B52"/>
    <w:rsid w:val="0099209C"/>
    <w:rsid w:val="00993596"/>
    <w:rsid w:val="009937EC"/>
    <w:rsid w:val="009C3FE7"/>
    <w:rsid w:val="00A018B8"/>
    <w:rsid w:val="00A07F11"/>
    <w:rsid w:val="00A273C9"/>
    <w:rsid w:val="00A63770"/>
    <w:rsid w:val="00A65449"/>
    <w:rsid w:val="00A8039C"/>
    <w:rsid w:val="00A90FC6"/>
    <w:rsid w:val="00AF5056"/>
    <w:rsid w:val="00B2399C"/>
    <w:rsid w:val="00B25E37"/>
    <w:rsid w:val="00B25F31"/>
    <w:rsid w:val="00B462E0"/>
    <w:rsid w:val="00B6340D"/>
    <w:rsid w:val="00BB11E8"/>
    <w:rsid w:val="00BB5EB1"/>
    <w:rsid w:val="00BE3DAC"/>
    <w:rsid w:val="00BF3E83"/>
    <w:rsid w:val="00C23371"/>
    <w:rsid w:val="00C77DCB"/>
    <w:rsid w:val="00C815B3"/>
    <w:rsid w:val="00C926ED"/>
    <w:rsid w:val="00CC778B"/>
    <w:rsid w:val="00CE0043"/>
    <w:rsid w:val="00CF0DA4"/>
    <w:rsid w:val="00D23121"/>
    <w:rsid w:val="00D4162E"/>
    <w:rsid w:val="00D7041A"/>
    <w:rsid w:val="00DB0440"/>
    <w:rsid w:val="00DC1A42"/>
    <w:rsid w:val="00DC404A"/>
    <w:rsid w:val="00DC7416"/>
    <w:rsid w:val="00E27BD6"/>
    <w:rsid w:val="00E51B41"/>
    <w:rsid w:val="00E909F9"/>
    <w:rsid w:val="00E9161C"/>
    <w:rsid w:val="00EB1CFD"/>
    <w:rsid w:val="00EE2253"/>
    <w:rsid w:val="00F367C3"/>
    <w:rsid w:val="00FB0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CD1"/>
  </w:style>
  <w:style w:type="paragraph" w:styleId="Footer">
    <w:name w:val="footer"/>
    <w:basedOn w:val="Normal"/>
    <w:link w:val="FooterChar"/>
    <w:uiPriority w:val="99"/>
    <w:unhideWhenUsed/>
    <w:rsid w:val="00422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CD1"/>
  </w:style>
  <w:style w:type="paragraph" w:styleId="BalloonText">
    <w:name w:val="Balloon Text"/>
    <w:basedOn w:val="Normal"/>
    <w:link w:val="BalloonTextChar"/>
    <w:uiPriority w:val="99"/>
    <w:semiHidden/>
    <w:unhideWhenUsed/>
    <w:rsid w:val="00422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C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4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01F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BE3D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0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540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0515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2190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205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102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gif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va%20quiz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04B87E-44AA-4A5E-9D14-E203DEDB5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java quiz template</Template>
  <TotalTime>3</TotalTime>
  <Pages>4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seetaram</dc:creator>
  <cp:lastModifiedBy>JAVA-ICFS</cp:lastModifiedBy>
  <cp:revision>6</cp:revision>
  <cp:lastPrinted>2013-12-11T08:57:00Z</cp:lastPrinted>
  <dcterms:created xsi:type="dcterms:W3CDTF">2014-09-04T07:50:00Z</dcterms:created>
  <dcterms:modified xsi:type="dcterms:W3CDTF">2014-09-10T07:10:00Z</dcterms:modified>
</cp:coreProperties>
</file>