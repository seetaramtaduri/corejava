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6" w:type="dxa"/>
        <w:tblLook w:val="04A0"/>
      </w:tblPr>
      <w:tblGrid>
        <w:gridCol w:w="4594"/>
        <w:gridCol w:w="4992"/>
      </w:tblGrid>
      <w:tr w:rsidR="00114E3A" w:rsidTr="006113F9">
        <w:trPr>
          <w:trHeight w:val="1311"/>
        </w:trPr>
        <w:tc>
          <w:tcPr>
            <w:tcW w:w="4594" w:type="dxa"/>
            <w:vAlign w:val="center"/>
          </w:tcPr>
          <w:p w:rsidR="00114E3A" w:rsidRDefault="00885285" w:rsidP="000B790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ASSESMENT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TEST </w:t>
            </w:r>
            <w:r w:rsidRPr="00885285">
              <w:rPr>
                <w:rFonts w:ascii="Times New Roman" w:hAnsi="Times New Roman" w:cs="Times New Roman"/>
                <w:sz w:val="32"/>
                <w:szCs w:val="32"/>
              </w:rPr>
              <w:t>#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EE2253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  <w:p w:rsidR="00114E3A" w:rsidRDefault="00114E3A"/>
          <w:p w:rsidR="006113F9" w:rsidRPr="006113F9" w:rsidRDefault="006113F9" w:rsidP="00032558">
            <w:pPr>
              <w:rPr>
                <w:b/>
              </w:rPr>
            </w:pPr>
            <w:r w:rsidRPr="006113F9">
              <w:rPr>
                <w:b/>
              </w:rPr>
              <w:t xml:space="preserve">MAX MARKS : </w:t>
            </w:r>
            <w:r w:rsidR="00032558">
              <w:rPr>
                <w:b/>
              </w:rPr>
              <w:t xml:space="preserve">100                 </w:t>
            </w:r>
            <w:r>
              <w:rPr>
                <w:b/>
              </w:rPr>
              <w:t xml:space="preserve"> </w:t>
            </w:r>
            <w:r w:rsidRPr="006113F9">
              <w:rPr>
                <w:b/>
              </w:rPr>
              <w:t>TIME : 120 Minutes</w:t>
            </w:r>
          </w:p>
        </w:tc>
        <w:tc>
          <w:tcPr>
            <w:tcW w:w="4992" w:type="dxa"/>
          </w:tcPr>
          <w:p w:rsidR="00114E3A" w:rsidRPr="00B25F31" w:rsidRDefault="001101FC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B25F3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Session Objectives</w:t>
            </w:r>
          </w:p>
          <w:p w:rsidR="001101FC" w:rsidRPr="00BE3DAC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</w:pPr>
          </w:p>
          <w:p w:rsidR="00BE3DAC" w:rsidRPr="00BE3DAC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 w:rsidRPr="00BE3DAC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 xml:space="preserve">Understand the basics </w:t>
            </w:r>
            <w:r w:rsidR="000B790A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of Inheritance</w:t>
            </w:r>
          </w:p>
          <w:p w:rsidR="00BE3DAC" w:rsidRPr="00BE3DAC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 xml:space="preserve">To understand the </w:t>
            </w:r>
            <w:r w:rsidR="000B790A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concept of Abstract classes &amp; packages</w:t>
            </w:r>
          </w:p>
          <w:p w:rsidR="001101FC" w:rsidRPr="000B790A" w:rsidRDefault="000B790A" w:rsidP="000B790A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To gain knowledge on Exception Handling</w:t>
            </w:r>
          </w:p>
        </w:tc>
      </w:tr>
      <w:tr w:rsidR="00AB72E9" w:rsidTr="00AB72E9">
        <w:trPr>
          <w:trHeight w:val="443"/>
        </w:trPr>
        <w:tc>
          <w:tcPr>
            <w:tcW w:w="4594" w:type="dxa"/>
            <w:vAlign w:val="center"/>
          </w:tcPr>
          <w:p w:rsidR="00AB72E9" w:rsidRDefault="00AB72E9">
            <w:r>
              <w:rPr>
                <w:b/>
                <w:bCs/>
              </w:rPr>
              <w:t>NAME: ____________________________</w:t>
            </w:r>
          </w:p>
        </w:tc>
        <w:tc>
          <w:tcPr>
            <w:tcW w:w="4992" w:type="dxa"/>
          </w:tcPr>
          <w:p w:rsidR="00AB72E9" w:rsidRDefault="00AB72E9" w:rsidP="00AB72E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:rsidR="00AB72E9" w:rsidRDefault="00AB72E9" w:rsidP="00AB72E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MARKS OBTAINED:   ____ / 100       GRADE  _____</w:t>
            </w:r>
          </w:p>
          <w:p w:rsidR="00AB72E9" w:rsidRPr="00B25F31" w:rsidRDefault="00AB72E9" w:rsidP="00AB72E9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6B5BDF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BE3DAC" w:rsidRDefault="00BE3DAC" w:rsidP="00BE3DAC">
      <w:pPr>
        <w:spacing w:after="0"/>
        <w:jc w:val="both"/>
        <w:rPr>
          <w:b/>
          <w:bCs/>
        </w:rPr>
      </w:pPr>
    </w:p>
    <w:p w:rsidR="006113F9" w:rsidRDefault="006113F9" w:rsidP="00BE3DAC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C5110" w:rsidRPr="00B0553D" w:rsidRDefault="00EB0488" w:rsidP="000B790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I.</w:t>
      </w:r>
      <w:r w:rsidR="00D478FE">
        <w:rPr>
          <w:rFonts w:ascii="Arial" w:hAnsi="Arial" w:cs="Arial"/>
          <w:b/>
          <w:sz w:val="20"/>
          <w:szCs w:val="20"/>
        </w:rPr>
        <w:t xml:space="preserve"> </w:t>
      </w:r>
      <w:r w:rsidR="000C5110" w:rsidRPr="00B0553D">
        <w:rPr>
          <w:rFonts w:ascii="Arial" w:hAnsi="Arial" w:cs="Arial"/>
          <w:b/>
          <w:sz w:val="20"/>
          <w:szCs w:val="20"/>
        </w:rPr>
        <w:t xml:space="preserve"> Fill in the Blanks</w:t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0C5110">
        <w:rPr>
          <w:rFonts w:ascii="Arial" w:hAnsi="Arial" w:cs="Arial"/>
          <w:b/>
          <w:sz w:val="20"/>
          <w:szCs w:val="20"/>
        </w:rPr>
        <w:t xml:space="preserve"> (15 *2 = 30) 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An interface declaration can contain __________ and ___________________.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In OOP, a class can implement   another class. This concept is referred to as ________________.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 xml:space="preserve">If a class does not declare that it extends another class, the parent of this </w:t>
      </w:r>
      <w:r w:rsidR="00EE2253" w:rsidRPr="00907CC6">
        <w:rPr>
          <w:rFonts w:ascii="Arial" w:hAnsi="Arial" w:cs="Arial"/>
          <w:sz w:val="20"/>
          <w:szCs w:val="20"/>
        </w:rPr>
        <w:t>class is</w:t>
      </w:r>
      <w:r w:rsidRPr="00907CC6">
        <w:rPr>
          <w:rFonts w:ascii="Arial" w:hAnsi="Arial" w:cs="Arial"/>
          <w:sz w:val="20"/>
          <w:szCs w:val="20"/>
        </w:rPr>
        <w:t xml:space="preserve"> ________________.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The _____________ keyword is used by a child class to explicitly access a field in the parent class or explicitly invoke a method in the parent class.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 xml:space="preserve">Super class ‘s  ____________  can refer __________ class object and it is known as ___________ 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____________</w:t>
      </w:r>
      <w:r w:rsidR="007960B0">
        <w:rPr>
          <w:rFonts w:ascii="Arial" w:hAnsi="Arial" w:cs="Arial"/>
          <w:sz w:val="20"/>
          <w:szCs w:val="20"/>
        </w:rPr>
        <w:t xml:space="preserve"> </w:t>
      </w:r>
      <w:r w:rsidRPr="00907CC6">
        <w:rPr>
          <w:rFonts w:ascii="Arial" w:hAnsi="Arial" w:cs="Arial"/>
          <w:sz w:val="20"/>
          <w:szCs w:val="20"/>
        </w:rPr>
        <w:t>is the super class for all the exception classes in java.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________ And ____________ are the two ways to create a Thread.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The  mechanism in which a child class contains the same method as its parent class is call as _______________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A ______ class cannot be extended. A __________ method cannot be overridden.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By default all the variables in an interface are_______and__________.</w:t>
      </w:r>
    </w:p>
    <w:p w:rsidR="000C5110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In Java_________________ a library of classes.</w:t>
      </w:r>
    </w:p>
    <w:p w:rsidR="000C5110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Abstract class contains both _______________ &amp; _________________.</w:t>
      </w:r>
    </w:p>
    <w:p w:rsidR="000C5110" w:rsidRPr="00AA6C4E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AA6C4E">
        <w:rPr>
          <w:rFonts w:ascii="Arial" w:hAnsi="Arial" w:cs="Arial"/>
          <w:sz w:val="20"/>
          <w:szCs w:val="20"/>
        </w:rPr>
        <w:t>To create a user defined exception  a class must be a sub class of _____________class.</w:t>
      </w:r>
    </w:p>
    <w:p w:rsidR="000C5110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String objects are ____________ and StringBuffer objects are ____________.</w:t>
      </w:r>
    </w:p>
    <w:p w:rsidR="00032558" w:rsidRPr="001B0365" w:rsidRDefault="000C5110" w:rsidP="001B036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default thread priority in Java is____________</w:t>
      </w: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II. </w:t>
      </w:r>
      <w:r w:rsidRPr="00EE2253">
        <w:rPr>
          <w:rFonts w:ascii="Arial" w:eastAsia="Times New Roman" w:hAnsi="Arial" w:cs="Arial"/>
          <w:b/>
          <w:color w:val="000000"/>
          <w:sz w:val="20"/>
          <w:szCs w:val="20"/>
        </w:rPr>
        <w:t>What is the output of the following programs?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F397F">
        <w:rPr>
          <w:rFonts w:ascii="Arial" w:hAnsi="Arial" w:cs="Arial"/>
          <w:b/>
          <w:sz w:val="20"/>
          <w:szCs w:val="20"/>
        </w:rPr>
        <w:t>(10* 3 =3</w:t>
      </w:r>
      <w:r>
        <w:rPr>
          <w:rFonts w:ascii="Arial" w:hAnsi="Arial" w:cs="Arial"/>
          <w:b/>
          <w:sz w:val="20"/>
          <w:szCs w:val="20"/>
        </w:rPr>
        <w:t>0)</w:t>
      </w:r>
    </w:p>
    <w:p w:rsidR="000C5110" w:rsidRPr="00643D6A" w:rsidRDefault="000C5110" w:rsidP="00643D6A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Note </w:t>
      </w:r>
      <w:r w:rsidRPr="00923E69">
        <w:rPr>
          <w:rFonts w:ascii="Arial" w:eastAsia="Times New Roman" w:hAnsi="Arial" w:cs="Arial"/>
          <w:color w:val="000000"/>
          <w:sz w:val="20"/>
          <w:szCs w:val="20"/>
        </w:rPr>
        <w:t xml:space="preserve">– </w:t>
      </w:r>
      <w:r w:rsidRPr="00EE2253">
        <w:rPr>
          <w:rFonts w:ascii="Arial" w:eastAsia="Times New Roman" w:hAnsi="Arial" w:cs="Arial"/>
          <w:i/>
          <w:color w:val="000000"/>
          <w:sz w:val="20"/>
          <w:szCs w:val="20"/>
        </w:rPr>
        <w:t>In case of Compilation error, please provide the reason too</w:t>
      </w:r>
      <w:r w:rsidRPr="00923E69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666" w:tblpY="-78"/>
        <w:tblW w:w="0" w:type="auto"/>
        <w:tblLook w:val="04A0"/>
      </w:tblPr>
      <w:tblGrid>
        <w:gridCol w:w="3608"/>
      </w:tblGrid>
      <w:tr w:rsidR="000C5110" w:rsidTr="00643D6A">
        <w:trPr>
          <w:trHeight w:val="2441"/>
        </w:trPr>
        <w:tc>
          <w:tcPr>
            <w:tcW w:w="3608" w:type="dxa"/>
          </w:tcPr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Pr="00907CC6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C5110" w:rsidRPr="0010263F" w:rsidRDefault="00EE2253" w:rsidP="0010263F">
      <w:pPr>
        <w:rPr>
          <w:rFonts w:ascii="Arial" w:hAnsi="Arial" w:cs="Arial"/>
          <w:b/>
          <w:sz w:val="20"/>
          <w:szCs w:val="20"/>
        </w:rPr>
      </w:pPr>
      <w:r w:rsidRPr="007960B0">
        <w:rPr>
          <w:rFonts w:ascii="Arial" w:hAnsi="Arial" w:cs="Arial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208280</wp:posOffset>
            </wp:positionV>
            <wp:extent cx="3514725" cy="1600200"/>
            <wp:effectExtent l="19050" t="0" r="9525" b="0"/>
            <wp:wrapTight wrapText="bothSides">
              <wp:wrapPolygon edited="0">
                <wp:start x="-117" y="0"/>
                <wp:lineTo x="-117" y="21343"/>
                <wp:lineTo x="21659" y="21343"/>
                <wp:lineTo x="21659" y="0"/>
                <wp:lineTo x="-117" y="0"/>
              </wp:wrapPolygon>
            </wp:wrapTight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0B0">
        <w:rPr>
          <w:rFonts w:ascii="Arial" w:hAnsi="Arial" w:cs="Arial"/>
          <w:b/>
          <w:sz w:val="20"/>
          <w:szCs w:val="20"/>
        </w:rPr>
        <w:t>1)</w:t>
      </w:r>
      <w:r w:rsidR="000C5110" w:rsidRPr="007960B0">
        <w:rPr>
          <w:rFonts w:ascii="Arial" w:hAnsi="Arial" w:cs="Arial"/>
          <w:b/>
          <w:sz w:val="20"/>
          <w:szCs w:val="20"/>
        </w:rPr>
        <w:t xml:space="preserve">  </w:t>
      </w:r>
    </w:p>
    <w:p w:rsidR="000B790A" w:rsidRPr="009F6DE2" w:rsidRDefault="000B790A" w:rsidP="0010263F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F6DE2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E2253">
        <w:rPr>
          <w:rFonts w:ascii="Arial" w:eastAsia="Times New Roman" w:hAnsi="Arial" w:cs="Arial"/>
          <w:b/>
          <w:color w:val="000000"/>
          <w:sz w:val="20"/>
          <w:szCs w:val="20"/>
        </w:rPr>
        <w:t>2)</w:t>
      </w:r>
      <w:r w:rsid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EE22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F6DE2">
        <w:rPr>
          <w:rFonts w:ascii="Arial" w:eastAsia="Times New Roman" w:hAnsi="Arial" w:cs="Arial"/>
          <w:color w:val="000000"/>
          <w:sz w:val="20"/>
          <w:szCs w:val="20"/>
        </w:rPr>
        <w:t>class Test extends Exception { }</w:t>
      </w:r>
    </w:p>
    <w:p w:rsidR="000C5110" w:rsidRPr="00907CC6" w:rsidRDefault="00A273C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89535</wp:posOffset>
            </wp:positionV>
            <wp:extent cx="3472180" cy="2018665"/>
            <wp:effectExtent l="19050" t="0" r="0" b="0"/>
            <wp:wrapTight wrapText="bothSides">
              <wp:wrapPolygon edited="0">
                <wp:start x="-119" y="0"/>
                <wp:lineTo x="-119" y="21403"/>
                <wp:lineTo x="21568" y="21403"/>
                <wp:lineTo x="21568" y="0"/>
                <wp:lineTo x="-119" y="0"/>
              </wp:wrapPolygon>
            </wp:wrapTight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110" w:rsidRPr="00907CC6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tbl>
      <w:tblPr>
        <w:tblStyle w:val="TableGrid"/>
        <w:tblpPr w:leftFromText="180" w:rightFromText="180" w:vertAnchor="text" w:horzAnchor="page" w:tblpX="7684" w:tblpY="-78"/>
        <w:tblW w:w="0" w:type="auto"/>
        <w:tblLook w:val="04A0"/>
      </w:tblPr>
      <w:tblGrid>
        <w:gridCol w:w="3672"/>
      </w:tblGrid>
      <w:tr w:rsidR="000C5110" w:rsidTr="00A8353D">
        <w:trPr>
          <w:trHeight w:val="2057"/>
        </w:trPr>
        <w:tc>
          <w:tcPr>
            <w:tcW w:w="3672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2121DB" w:rsidRDefault="002121DB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7960B0" w:rsidRDefault="00A273C9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41275</wp:posOffset>
            </wp:positionV>
            <wp:extent cx="3289935" cy="2623820"/>
            <wp:effectExtent l="19050" t="0" r="5715" b="0"/>
            <wp:wrapTight wrapText="bothSides">
              <wp:wrapPolygon edited="0">
                <wp:start x="-125" y="0"/>
                <wp:lineTo x="-125" y="21485"/>
                <wp:lineTo x="21638" y="21485"/>
                <wp:lineTo x="21638" y="0"/>
                <wp:lineTo x="-125" y="0"/>
              </wp:wrapPolygon>
            </wp:wrapTight>
            <wp:docPr id="2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110" w:rsidRPr="007960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3) </w:t>
      </w:r>
    </w:p>
    <w:tbl>
      <w:tblPr>
        <w:tblStyle w:val="TableGrid"/>
        <w:tblpPr w:leftFromText="180" w:rightFromText="180" w:vertAnchor="text" w:horzAnchor="page" w:tblpX="7666" w:tblpY="-78"/>
        <w:tblW w:w="0" w:type="auto"/>
        <w:tblLook w:val="04A0"/>
      </w:tblPr>
      <w:tblGrid>
        <w:gridCol w:w="3780"/>
      </w:tblGrid>
      <w:tr w:rsidR="000C5110" w:rsidTr="00EE2253">
        <w:trPr>
          <w:trHeight w:val="2212"/>
        </w:trPr>
        <w:tc>
          <w:tcPr>
            <w:tcW w:w="3780" w:type="dxa"/>
          </w:tcPr>
          <w:p w:rsidR="000C5110" w:rsidRDefault="000C5110" w:rsidP="00EE22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EE22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EE225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EE225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B0488" w:rsidRDefault="00EB0488" w:rsidP="00EE2253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C5110" w:rsidRPr="00EE2253" w:rsidRDefault="00EE2253" w:rsidP="00EE2253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960B0">
        <w:rPr>
          <w:rFonts w:ascii="Arial" w:eastAsia="Times New Roman" w:hAnsi="Arial" w:cs="Arial"/>
          <w:b/>
          <w:color w:val="000000"/>
          <w:sz w:val="20"/>
          <w:szCs w:val="20"/>
        </w:rPr>
        <w:t>4)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0C5110" w:rsidRPr="00EE2253">
        <w:rPr>
          <w:rFonts w:ascii="Arial" w:eastAsia="Times New Roman" w:hAnsi="Arial" w:cs="Arial"/>
          <w:color w:val="000000"/>
          <w:sz w:val="20"/>
          <w:szCs w:val="20"/>
        </w:rPr>
        <w:t>What is the Output of the Following? Explain?</w:t>
      </w:r>
    </w:p>
    <w:p w:rsidR="000C5110" w:rsidRDefault="007960B0" w:rsidP="000C5110">
      <w:pPr>
        <w:spacing w:after="0" w:line="214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139700</wp:posOffset>
            </wp:positionV>
            <wp:extent cx="3356610" cy="2825750"/>
            <wp:effectExtent l="19050" t="0" r="0" b="0"/>
            <wp:wrapTight wrapText="bothSides">
              <wp:wrapPolygon edited="0">
                <wp:start x="-123" y="0"/>
                <wp:lineTo x="-123" y="21406"/>
                <wp:lineTo x="21575" y="21406"/>
                <wp:lineTo x="21575" y="0"/>
                <wp:lineTo x="-123" y="0"/>
              </wp:wrapPolygon>
            </wp:wrapTight>
            <wp:docPr id="2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right" w:tblpY="-69"/>
        <w:tblW w:w="0" w:type="auto"/>
        <w:tblLook w:val="04A0"/>
      </w:tblPr>
      <w:tblGrid>
        <w:gridCol w:w="3680"/>
      </w:tblGrid>
      <w:tr w:rsidR="00EB0488" w:rsidTr="00EB0488">
        <w:trPr>
          <w:trHeight w:val="3524"/>
        </w:trPr>
        <w:tc>
          <w:tcPr>
            <w:tcW w:w="3680" w:type="dxa"/>
          </w:tcPr>
          <w:p w:rsidR="00EB0488" w:rsidRDefault="00EB0488" w:rsidP="00EB048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0488" w:rsidRDefault="00EB0488" w:rsidP="00EB048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EB0488" w:rsidRDefault="00EB0488" w:rsidP="00EB0488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0488" w:rsidRDefault="00EB0488" w:rsidP="00EB048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1B65AC" w:rsidRDefault="000C5110" w:rsidP="000C5110">
      <w:pPr>
        <w:spacing w:after="0" w:line="214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7960B0" w:rsidRDefault="007960B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EE2253" w:rsidRDefault="00EE2253" w:rsidP="00EE2253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960B0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5)</w:t>
      </w:r>
      <w:r w:rsidRPr="00EE22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0C5110" w:rsidRPr="00EE2253">
        <w:rPr>
          <w:rFonts w:ascii="Arial" w:eastAsia="Times New Roman" w:hAnsi="Arial" w:cs="Arial"/>
          <w:color w:val="000000"/>
          <w:sz w:val="20"/>
          <w:szCs w:val="20"/>
        </w:rPr>
        <w:t xml:space="preserve">What is the </w:t>
      </w:r>
      <w:r w:rsidRPr="00EE2253">
        <w:rPr>
          <w:rFonts w:ascii="Arial" w:eastAsia="Times New Roman" w:hAnsi="Arial" w:cs="Arial"/>
          <w:color w:val="000000"/>
          <w:sz w:val="20"/>
          <w:szCs w:val="20"/>
        </w:rPr>
        <w:t>output?</w:t>
      </w:r>
      <w:r w:rsidR="000C5110" w:rsidRPr="00EE22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7216" w:tblpY="-78"/>
        <w:tblW w:w="0" w:type="auto"/>
        <w:tblLook w:val="04A0"/>
      </w:tblPr>
      <w:tblGrid>
        <w:gridCol w:w="3883"/>
      </w:tblGrid>
      <w:tr w:rsidR="000C5110" w:rsidTr="00A8353D">
        <w:trPr>
          <w:trHeight w:val="2752"/>
        </w:trPr>
        <w:tc>
          <w:tcPr>
            <w:tcW w:w="3883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A16898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54610</wp:posOffset>
            </wp:positionV>
            <wp:extent cx="2647950" cy="2276475"/>
            <wp:effectExtent l="19050" t="0" r="0" b="0"/>
            <wp:wrapTight wrapText="bothSides">
              <wp:wrapPolygon edited="0">
                <wp:start x="-155" y="0"/>
                <wp:lineTo x="-155" y="21510"/>
                <wp:lineTo x="21600" y="21510"/>
                <wp:lineTo x="21600" y="0"/>
                <wp:lineTo x="-155" y="0"/>
              </wp:wrapPolygon>
            </wp:wrapTight>
            <wp:docPr id="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110" w:rsidRPr="001B65AC" w:rsidRDefault="000C5110" w:rsidP="000C5110">
      <w:pPr>
        <w:pStyle w:val="ListParagraph"/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1B65AC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1B65AC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23E69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43815</wp:posOffset>
            </wp:positionV>
            <wp:extent cx="1981835" cy="2303145"/>
            <wp:effectExtent l="19050" t="0" r="0" b="0"/>
            <wp:wrapTight wrapText="bothSides">
              <wp:wrapPolygon edited="0">
                <wp:start x="-208" y="0"/>
                <wp:lineTo x="-208" y="21439"/>
                <wp:lineTo x="21593" y="21439"/>
                <wp:lineTo x="21593" y="0"/>
                <wp:lineTo x="-208" y="0"/>
              </wp:wrapPolygon>
            </wp:wrapTight>
            <wp:docPr id="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6) </w:t>
      </w:r>
    </w:p>
    <w:tbl>
      <w:tblPr>
        <w:tblStyle w:val="TableGrid"/>
        <w:tblpPr w:leftFromText="180" w:rightFromText="180" w:vertAnchor="text" w:horzAnchor="margin" w:tblpXSpec="right" w:tblpY="-10"/>
        <w:tblW w:w="0" w:type="auto"/>
        <w:tblLook w:val="04A0"/>
      </w:tblPr>
      <w:tblGrid>
        <w:gridCol w:w="4007"/>
      </w:tblGrid>
      <w:tr w:rsidR="000C5110" w:rsidTr="00A8353D">
        <w:trPr>
          <w:trHeight w:val="2193"/>
        </w:trPr>
        <w:tc>
          <w:tcPr>
            <w:tcW w:w="4007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E69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C5110" w:rsidRPr="007960B0" w:rsidRDefault="00643D6A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-20320</wp:posOffset>
            </wp:positionV>
            <wp:extent cx="3174365" cy="2932430"/>
            <wp:effectExtent l="19050" t="0" r="6985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 w:rsidRPr="007960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7) </w:t>
      </w: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31"/>
        <w:tblW w:w="0" w:type="auto"/>
        <w:tblLook w:val="04A0"/>
      </w:tblPr>
      <w:tblGrid>
        <w:gridCol w:w="4050"/>
      </w:tblGrid>
      <w:tr w:rsidR="000C5110" w:rsidTr="00A8353D">
        <w:trPr>
          <w:trHeight w:val="2236"/>
        </w:trPr>
        <w:tc>
          <w:tcPr>
            <w:tcW w:w="4050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1D0467" w:rsidRDefault="001D0467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1D0467" w:rsidRDefault="001D0467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375" w:tblpY="788"/>
        <w:tblW w:w="0" w:type="auto"/>
        <w:tblLook w:val="04A0"/>
      </w:tblPr>
      <w:tblGrid>
        <w:gridCol w:w="3941"/>
      </w:tblGrid>
      <w:tr w:rsidR="000C5110" w:rsidTr="001D0467">
        <w:trPr>
          <w:trHeight w:val="2332"/>
        </w:trPr>
        <w:tc>
          <w:tcPr>
            <w:tcW w:w="3941" w:type="dxa"/>
          </w:tcPr>
          <w:p w:rsidR="000C5110" w:rsidRDefault="000C5110" w:rsidP="001D046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1D046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1D0467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1D046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923E69" w:rsidRDefault="00643D6A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64135</wp:posOffset>
            </wp:positionV>
            <wp:extent cx="3174365" cy="2691130"/>
            <wp:effectExtent l="19050" t="0" r="6985" b="0"/>
            <wp:wrapTight wrapText="bothSides">
              <wp:wrapPolygon edited="0">
                <wp:start x="-130" y="0"/>
                <wp:lineTo x="-130" y="21406"/>
                <wp:lineTo x="21648" y="21406"/>
                <wp:lineTo x="21648" y="0"/>
                <wp:lineTo x="-130" y="0"/>
              </wp:wrapPolygon>
            </wp:wrapTight>
            <wp:docPr id="2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8) </w:t>
      </w: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19"/>
        <w:tblW w:w="0" w:type="auto"/>
        <w:tblLook w:val="04A0"/>
      </w:tblPr>
      <w:tblGrid>
        <w:gridCol w:w="4248"/>
      </w:tblGrid>
      <w:tr w:rsidR="00AB72E9" w:rsidTr="00AB72E9">
        <w:trPr>
          <w:trHeight w:val="2507"/>
        </w:trPr>
        <w:tc>
          <w:tcPr>
            <w:tcW w:w="4248" w:type="dxa"/>
          </w:tcPr>
          <w:p w:rsidR="00AB72E9" w:rsidRDefault="00AB72E9" w:rsidP="00AB72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2E9" w:rsidRDefault="00AB72E9" w:rsidP="00AB72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AB72E9" w:rsidRDefault="00AB72E9" w:rsidP="00AB72E9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2E9" w:rsidRDefault="00AB72E9" w:rsidP="00AB72E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EE2253" w:rsidRDefault="00AB72E9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74295</wp:posOffset>
            </wp:positionV>
            <wp:extent cx="2209165" cy="2455545"/>
            <wp:effectExtent l="19050" t="0" r="635" b="0"/>
            <wp:wrapTight wrapText="bothSides">
              <wp:wrapPolygon edited="0">
                <wp:start x="-186" y="0"/>
                <wp:lineTo x="-186" y="21449"/>
                <wp:lineTo x="21606" y="21449"/>
                <wp:lineTo x="21606" y="0"/>
                <wp:lineTo x="-186" y="0"/>
              </wp:wrapPolygon>
            </wp:wrapTight>
            <wp:docPr id="3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 w:rsidRP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9) </w:t>
      </w:r>
    </w:p>
    <w:p w:rsidR="000C5110" w:rsidRPr="008C7F4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BE3DAC">
      <w:pPr>
        <w:spacing w:after="0"/>
        <w:jc w:val="both"/>
        <w:rPr>
          <w:b/>
          <w:bCs/>
        </w:rPr>
      </w:pPr>
    </w:p>
    <w:p w:rsidR="004B58EE" w:rsidRDefault="004B58EE" w:rsidP="00BE3DAC">
      <w:pPr>
        <w:spacing w:after="0"/>
        <w:jc w:val="both"/>
      </w:pPr>
    </w:p>
    <w:p w:rsidR="00BE3DAC" w:rsidRDefault="00BE3DAC" w:rsidP="00BE3DAC">
      <w:pPr>
        <w:spacing w:after="0"/>
        <w:jc w:val="both"/>
      </w:pPr>
    </w:p>
    <w:p w:rsidR="00BE3DAC" w:rsidRDefault="00BE3DAC" w:rsidP="00BE3DAC">
      <w:pPr>
        <w:spacing w:after="0"/>
      </w:pPr>
    </w:p>
    <w:p w:rsidR="00BE3DAC" w:rsidRDefault="00BE3DAC" w:rsidP="00BE3DAC">
      <w:pPr>
        <w:spacing w:after="0"/>
      </w:pPr>
    </w:p>
    <w:p w:rsidR="006B5BDF" w:rsidRPr="006B5BDF" w:rsidRDefault="006B5BDF" w:rsidP="006B5BD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B5BDF" w:rsidRPr="006B5BDF" w:rsidRDefault="006B5BDF" w:rsidP="006B5BDF">
      <w:pPr>
        <w:tabs>
          <w:tab w:val="left" w:pos="371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932" w:rsidRDefault="00486932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60B0" w:rsidRDefault="007960B0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72E9" w:rsidRDefault="00AB72E9" w:rsidP="00643D6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72E9" w:rsidRDefault="00AB72E9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60B0" w:rsidRDefault="007960B0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190500</wp:posOffset>
            </wp:positionV>
            <wp:extent cx="2403475" cy="2386330"/>
            <wp:effectExtent l="19050" t="0" r="0" b="0"/>
            <wp:wrapTight wrapText="bothSides">
              <wp:wrapPolygon edited="0">
                <wp:start x="-171" y="0"/>
                <wp:lineTo x="-171" y="21382"/>
                <wp:lineTo x="21571" y="21382"/>
                <wp:lineTo x="21571" y="0"/>
                <wp:lineTo x="-171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10) </w:t>
      </w:r>
    </w:p>
    <w:tbl>
      <w:tblPr>
        <w:tblStyle w:val="TableGrid"/>
        <w:tblpPr w:leftFromText="180" w:rightFromText="180" w:vertAnchor="text" w:horzAnchor="margin" w:tblpXSpec="right" w:tblpY="103"/>
        <w:tblW w:w="0" w:type="auto"/>
        <w:tblLook w:val="04A0"/>
      </w:tblPr>
      <w:tblGrid>
        <w:gridCol w:w="4214"/>
      </w:tblGrid>
      <w:tr w:rsidR="007960B0" w:rsidTr="00A8353D">
        <w:trPr>
          <w:trHeight w:val="2414"/>
        </w:trPr>
        <w:tc>
          <w:tcPr>
            <w:tcW w:w="4214" w:type="dxa"/>
          </w:tcPr>
          <w:p w:rsidR="007960B0" w:rsidRDefault="007960B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60B0" w:rsidRDefault="007960B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7960B0" w:rsidRDefault="007960B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60B0" w:rsidRDefault="007960B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60B0" w:rsidRDefault="007960B0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III. Supply the required code for the f</w:t>
      </w:r>
      <w:r w:rsidR="00032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ollowing incomplete program </w:t>
      </w:r>
      <w:r w:rsidR="00CF397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F397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032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(3*5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=1</w:t>
      </w:r>
      <w:r w:rsidR="00032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D7041A" w:rsidRPr="001D0467" w:rsidRDefault="00D7041A" w:rsidP="001D0467">
      <w:pPr>
        <w:pStyle w:val="ListParagraph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041A" w:rsidRPr="00D7041A" w:rsidRDefault="001D0467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73025</wp:posOffset>
            </wp:positionV>
            <wp:extent cx="3317875" cy="2505075"/>
            <wp:effectExtent l="19050" t="0" r="0" b="0"/>
            <wp:wrapTight wrapText="bothSides">
              <wp:wrapPolygon edited="0">
                <wp:start x="-124" y="0"/>
                <wp:lineTo x="-124" y="21518"/>
                <wp:lineTo x="21579" y="21518"/>
                <wp:lineTo x="21579" y="0"/>
                <wp:lineTo x="-124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-45720</wp:posOffset>
            </wp:positionV>
            <wp:extent cx="2439035" cy="2518410"/>
            <wp:effectExtent l="19050" t="0" r="0" b="0"/>
            <wp:wrapTight wrapText="bothSides">
              <wp:wrapPolygon edited="0">
                <wp:start x="-169" y="0"/>
                <wp:lineTo x="-169" y="21404"/>
                <wp:lineTo x="21594" y="21404"/>
                <wp:lineTo x="21594" y="0"/>
                <wp:lineTo x="-169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647950" cy="1282700"/>
            <wp:effectExtent l="19050" t="0" r="0" b="0"/>
            <wp:docPr id="1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P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04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3F01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Fill up the blanks by taking the code snippets from the Box given below. </w:t>
      </w:r>
    </w:p>
    <w:p w:rsidR="00D7041A" w:rsidRDefault="00D7041A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220101" cy="3349256"/>
            <wp:effectExtent l="19050" t="0" r="924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4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/>
      </w:tblPr>
      <w:tblGrid>
        <w:gridCol w:w="9414"/>
      </w:tblGrid>
      <w:tr w:rsidR="001731CF" w:rsidTr="001731CF">
        <w:trPr>
          <w:trHeight w:val="2796"/>
        </w:trPr>
        <w:tc>
          <w:tcPr>
            <w:tcW w:w="9414" w:type="dxa"/>
          </w:tcPr>
          <w:p w:rsidR="001731CF" w:rsidRDefault="001731CF" w:rsidP="001731CF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object w:dxaOrig="8235" w:dyaOrig="3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.75pt;height:160.5pt" o:ole="">
                  <v:imagedata r:id="rId24" o:title=""/>
                </v:shape>
                <o:OLEObject Type="Embed" ProgID="PBrush" ShapeID="_x0000_i1025" DrawAspect="Content" ObjectID="_1468855174" r:id="rId25"/>
              </w:object>
            </w:r>
          </w:p>
        </w:tc>
      </w:tr>
    </w:tbl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 Give the class declarations for the following diagrams.</w:t>
      </w:r>
    </w:p>
    <w:p w:rsidR="001731CF" w:rsidRDefault="001D0467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4029710</wp:posOffset>
            </wp:positionH>
            <wp:positionV relativeFrom="paragraph">
              <wp:posOffset>81280</wp:posOffset>
            </wp:positionV>
            <wp:extent cx="1317625" cy="1690370"/>
            <wp:effectExtent l="19050" t="0" r="0" b="0"/>
            <wp:wrapTight wrapText="bothSides">
              <wp:wrapPolygon edited="0">
                <wp:start x="-312" y="0"/>
                <wp:lineTo x="-312" y="21421"/>
                <wp:lineTo x="21548" y="21421"/>
                <wp:lineTo x="21548" y="0"/>
                <wp:lineTo x="-31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31CF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123190</wp:posOffset>
            </wp:positionV>
            <wp:extent cx="1181100" cy="1998345"/>
            <wp:effectExtent l="19050" t="0" r="0" b="0"/>
            <wp:wrapTight wrapText="bothSides">
              <wp:wrapPolygon edited="0">
                <wp:start x="-348" y="0"/>
                <wp:lineTo x="-348" y="21415"/>
                <wp:lineTo x="21600" y="21415"/>
                <wp:lineTo x="21600" y="0"/>
                <wp:lineTo x="-348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CF" w:rsidRDefault="001D0467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27305</wp:posOffset>
            </wp:positionV>
            <wp:extent cx="2068195" cy="1569720"/>
            <wp:effectExtent l="19050" t="0" r="8255" b="0"/>
            <wp:wrapTight wrapText="bothSides">
              <wp:wrapPolygon edited="0">
                <wp:start x="-199" y="0"/>
                <wp:lineTo x="-199" y="21233"/>
                <wp:lineTo x="21686" y="21233"/>
                <wp:lineTo x="21686" y="0"/>
                <wp:lineTo x="-199" y="0"/>
              </wp:wrapPolygon>
            </wp:wrapTight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E3576E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160655</wp:posOffset>
            </wp:positionV>
            <wp:extent cx="1666875" cy="2466975"/>
            <wp:effectExtent l="19050" t="0" r="9525" b="0"/>
            <wp:wrapTight wrapText="bothSides">
              <wp:wrapPolygon edited="0">
                <wp:start x="-247" y="0"/>
                <wp:lineTo x="-247" y="21517"/>
                <wp:lineTo x="21723" y="21517"/>
                <wp:lineTo x="21723" y="0"/>
                <wp:lineTo x="-247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CF" w:rsidRDefault="00E3576E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128270</wp:posOffset>
            </wp:positionV>
            <wp:extent cx="1314450" cy="1600200"/>
            <wp:effectExtent l="19050" t="0" r="0" b="0"/>
            <wp:wrapTight wrapText="bothSides">
              <wp:wrapPolygon edited="0">
                <wp:start x="-313" y="0"/>
                <wp:lineTo x="-313" y="21343"/>
                <wp:lineTo x="21600" y="21343"/>
                <wp:lineTo x="21600" y="0"/>
                <wp:lineTo x="-31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3296" w:rsidRDefault="00E3576E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17780</wp:posOffset>
            </wp:positionV>
            <wp:extent cx="908685" cy="1619250"/>
            <wp:effectExtent l="19050" t="0" r="5715" b="0"/>
            <wp:wrapTight wrapText="bothSides">
              <wp:wrapPolygon edited="0">
                <wp:start x="-453" y="0"/>
                <wp:lineTo x="-453" y="21346"/>
                <wp:lineTo x="21736" y="21346"/>
                <wp:lineTo x="21736" y="0"/>
                <wp:lineTo x="-453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Pr="00553296" w:rsidRDefault="003F0109" w:rsidP="00553296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F0109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 </w:t>
      </w: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C347F" w:rsidRDefault="00AC347F" w:rsidP="00EB048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C347F" w:rsidRPr="001D0467" w:rsidRDefault="00AC347F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IV</w:t>
      </w:r>
      <w:r w:rsidR="00F85C68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ANSWER THE FOLLOWING</w:t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>(10*2.5 = 25)</w:t>
      </w:r>
    </w:p>
    <w:p w:rsidR="00AC347F" w:rsidRPr="001D0467" w:rsidRDefault="00AC347F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D0467" w:rsidRDefault="001D0467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1D0467" w:rsidSect="00AB72E9">
          <w:type w:val="continuous"/>
          <w:pgSz w:w="12240" w:h="15840"/>
          <w:pgMar w:top="1275" w:right="990" w:bottom="900" w:left="1440" w:header="450" w:footer="45" w:gutter="0"/>
          <w:cols w:space="720"/>
          <w:noEndnote/>
        </w:sectPr>
      </w:pPr>
    </w:p>
    <w:p w:rsidR="00AC347F" w:rsidRPr="001D0467" w:rsidRDefault="00AE529B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1</w:t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="00F85C68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1. public class Electronic implements Device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</w:t>
      </w:r>
      <w:r w:rsidR="00CF397F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{ public void doIt() { }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2.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abstract class Phone1 extends Electronic {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abstract class Phone2 extends Electronic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{ public void doIt(int x) { }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class Phone3 extends Electronic implements Device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{ public void doStuff() { }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interface Device { public void doIt();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What is the result? (Choose all that apply.)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succeeds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1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3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5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7</w:t>
      </w:r>
    </w:p>
    <w:p w:rsidR="00EB0488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9</w:t>
      </w:r>
    </w:p>
    <w:p w:rsidR="00AC347F" w:rsidRPr="00EB0488" w:rsidRDefault="00AC347F" w:rsidP="00EB048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EB0488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 w:rsidR="00CF397F" w:rsidRPr="00EB048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EB048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F85C68" w:rsidRPr="00EB0488">
        <w:rPr>
          <w:rFonts w:ascii="Times New Roman" w:hAnsi="Times New Roman" w:cs="Times New Roman"/>
          <w:b/>
          <w:sz w:val="20"/>
          <w:szCs w:val="20"/>
        </w:rPr>
        <w:t>Given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public abstract class Shape {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privateint x;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privateint y;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public abstract void draw();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public void setAnchor(int x, int y) {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this.x = x;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this.y = y;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}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Which two classes use the Shape class correctly? (Choose two.)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A. public class Circle implements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B. public abstract class Circle extends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C. public class Circle extends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D. public abstract class Circle implements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E. public class Circle extends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 {/* code here */}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F. public abstract class Circle implements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 { /* code here */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1D0467" w:rsidRDefault="001D0467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3.</w:t>
      </w:r>
      <w:r w:rsidRPr="001D046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85C68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classNav{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public enum Direction { NORTH, SOUTH, EAST, WEST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12.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13. public class Sprite{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14. // insert code here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15.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Which code, inserted at line 14, allows the Sprite class to compile?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Direction d = NORTH;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Nav.Direction d = NORTH;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Direction d = Direction.NORTH;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Nav.Direction d = Nav.Direction.NORTH;</w:t>
      </w:r>
    </w:p>
    <w:p w:rsidR="00F85C68" w:rsidRPr="001D0467" w:rsidRDefault="00F85C68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4.Given two files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1. package pkgA;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2. public class Foo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  int a = 5;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  protected int b = 6;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  public int c = 7;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package pkgB;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import pkgA.*;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public class Baz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  public static void main(String[] args)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    Foo f = new Foo();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    System.out.print(" " + f.a);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    System.out.print(" " + f.b);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    System.out.println(" " + f.c);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 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12.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What is the result? (Choose all that apply.)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5 6 7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5 followed by an exception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Compilation fails with an error on line 7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Compilation fails with an error on line 8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Compilation fails with an error on line 9</w:t>
      </w:r>
    </w:p>
    <w:p w:rsidR="00AE529B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Compilation fails with an error on line 10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b/>
          <w:sz w:val="20"/>
          <w:szCs w:val="20"/>
        </w:rPr>
        <w:t>5. What is the output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1. package test;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2.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3. class Target {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4. public String name = "hello";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5. }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What can directly access and change the value of the variable name?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A. any class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B. only the Target class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C. any class in the test package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D. any class that extends Target</w:t>
      </w:r>
    </w:p>
    <w:p w:rsidR="00F85C68" w:rsidRPr="001D0467" w:rsidRDefault="00F85C68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6</w:t>
      </w:r>
      <w:r w:rsidR="00252B49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Given: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1. enum Animals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2.   DOG("woof"), CAT("meow"), FISH("burble");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  String sound;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  Animals(String s) { sound = s;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class TestEnum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  static Animals a;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  public static void main(String [] args)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    System.out.println(a.DOG.sound + " " + a.FISH.sound);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 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What is the result?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  woof burble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>B.   Multiple compilation errors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  Compilation fails due to an error on line 2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  Compilation fails due to an error on line 3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   Compilation fails due to an error on line 4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   Compilation fails due to an error on line 9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  <w:r w:rsidR="00252B49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What is the Output.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Given: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1. public class TestString1 {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2. public static void main(String[] args) {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3. String str = "420";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4. str += 42;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5. System.out.print(str);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6. }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7. }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What is the output?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A. 42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B. 420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C. 462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D. 42042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E. Compilation fails.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F. An exception is thrown at runtime.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8</w:t>
      </w:r>
      <w:r w:rsidR="00252B49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Given: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</w:t>
      </w:r>
      <w:r w:rsidR="009C44C8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class TestDays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  public enum Days { MON, TUE, WED };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  public static void main(String[] args)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    for(Days d : Days.values() )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     </w:t>
      </w:r>
      <w:r w:rsidR="009C44C8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{ System.out.println(“”);}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    Days [] d2 = Days.values();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    System.out.println(d2[2]);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 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What is the result? (Choose all that apply.)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  TUE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  WED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  The output is unpredictable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  Compilation fails due to an error on line 4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   Compilation fails due to an error on line 6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   Compilation fails due to an error on line 8</w:t>
      </w:r>
    </w:p>
    <w:p w:rsidR="00252B49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G.   Compilation fails due to an error on line 9</w:t>
      </w:r>
    </w:p>
    <w:p w:rsidR="001D0467" w:rsidRDefault="001D0467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9) Given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class Plane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static String s = "-";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public static void main(String[] args)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new Plane().s1();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System.out.println(s);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void s1()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try { s2();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catch (Exception e) { s += "c";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void s2() throws Exception 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s3();  s += "2";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s3();  s += "2b";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 xml:space="preserve">  void s3() throws Exception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throw new Exception();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What is the result?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  -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  -c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 -c2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  -2c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  -c22b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   -2c2b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G.  -2c2bc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H.   Compilation fails</w:t>
      </w:r>
    </w:p>
    <w:p w:rsidR="002F2947" w:rsidRPr="001D0467" w:rsidRDefault="002F2947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10)  Given: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class SubException extends Exception {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class SubSubException extends SubException {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public class CC { void doStuff() throws SubException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class CC2 extends CC { void doStuff() throws SubSubException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class CC3 extends CC { void doStuff() throws 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12. class CC4 extends CC { void doStuff(int x) throws 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13.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14. class CC5 extends CC {  void doStuff() 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What is the result? (Choose all that apply.)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succeeds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B.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8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10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12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E.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14</w:t>
      </w:r>
    </w:p>
    <w:sectPr w:rsidR="00252B49" w:rsidRPr="001D0467" w:rsidSect="001D0467">
      <w:type w:val="continuous"/>
      <w:pgSz w:w="12240" w:h="15840"/>
      <w:pgMar w:top="1275" w:right="990" w:bottom="900" w:left="1440" w:header="450" w:footer="45" w:gutter="0"/>
      <w:cols w:num="2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267" w:rsidRDefault="00392267" w:rsidP="00422CD1">
      <w:pPr>
        <w:spacing w:after="0" w:line="240" w:lineRule="auto"/>
      </w:pPr>
      <w:r>
        <w:separator/>
      </w:r>
    </w:p>
  </w:endnote>
  <w:endnote w:type="continuationSeparator" w:id="1">
    <w:p w:rsidR="00392267" w:rsidRDefault="00392267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4B58EE" w:rsidRDefault="0033480B" w:rsidP="00993596">
        <w:pPr>
          <w:pStyle w:val="Footer"/>
        </w:pPr>
        <w:r>
          <w:pict>
            <v:rect id="_x0000_i1027" style="width:468pt;height:1pt" o:hralign="center" o:hrstd="t" o:hrnoshade="t" o:hr="t" fillcolor="black [3213]" stroked="f"/>
          </w:pict>
        </w:r>
      </w:p>
      <w:p w:rsidR="004B58EE" w:rsidRDefault="004B58EE" w:rsidP="00993596">
        <w:pPr>
          <w:pStyle w:val="Footer"/>
        </w:pPr>
        <w:r>
          <w:rPr>
            <w:rFonts w:ascii="Times New Roman" w:hAnsi="Times New Roman" w:cs="Times New Roman"/>
            <w:color w:val="000000"/>
            <w:sz w:val="20"/>
            <w:szCs w:val="20"/>
          </w:rPr>
          <w:t>iConnex FS/Quiz/java/</w:t>
        </w:r>
        <w:r w:rsidR="00885285">
          <w:rPr>
            <w:rFonts w:ascii="Times New Roman" w:hAnsi="Times New Roman" w:cs="Times New Roman"/>
            <w:color w:val="000000"/>
            <w:sz w:val="20"/>
            <w:szCs w:val="20"/>
          </w:rPr>
          <w:t>TEST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</w:t>
        </w:r>
        <w:r w:rsidR="00EE2253">
          <w:rPr>
            <w:rFonts w:ascii="Times New Roman" w:hAnsi="Times New Roman" w:cs="Times New Roman"/>
            <w:color w:val="000000"/>
            <w:sz w:val="20"/>
            <w:szCs w:val="20"/>
          </w:rPr>
          <w:t>II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33480B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="0033480B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 w:rsidR="00E3576E"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7</w:t>
        </w:r>
        <w:r w:rsidR="0033480B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4B58EE" w:rsidRDefault="004B5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267" w:rsidRDefault="00392267" w:rsidP="00422CD1">
      <w:pPr>
        <w:spacing w:after="0" w:line="240" w:lineRule="auto"/>
      </w:pPr>
      <w:r>
        <w:separator/>
      </w:r>
    </w:p>
  </w:footnote>
  <w:footnote w:type="continuationSeparator" w:id="1">
    <w:p w:rsidR="00392267" w:rsidRDefault="00392267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8EE" w:rsidRDefault="004B58EE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58EE" w:rsidRDefault="0033480B" w:rsidP="00DB0440">
    <w:pPr>
      <w:pStyle w:val="Header"/>
      <w:tabs>
        <w:tab w:val="clear" w:pos="9026"/>
        <w:tab w:val="right" w:pos="9356"/>
      </w:tabs>
    </w:pPr>
    <w:r>
      <w:pict>
        <v:rect id="_x0000_i1026" style="width:468pt;height:1.5pt" o:hralign="center" o:hrstd="t" o:hrnoshade="t" o:hr="t" fillcolor="black [3213]" stroked="f"/>
      </w:pict>
    </w:r>
  </w:p>
  <w:p w:rsidR="004B58EE" w:rsidRDefault="004B58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5668"/>
    <w:multiLevelType w:val="hybridMultilevel"/>
    <w:tmpl w:val="46DE25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C171C"/>
    <w:multiLevelType w:val="hybridMultilevel"/>
    <w:tmpl w:val="43E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F2AF6"/>
    <w:multiLevelType w:val="hybridMultilevel"/>
    <w:tmpl w:val="0A84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A7B4A"/>
    <w:multiLevelType w:val="hybridMultilevel"/>
    <w:tmpl w:val="4658206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E20B1"/>
    <w:multiLevelType w:val="hybridMultilevel"/>
    <w:tmpl w:val="C5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1C5"/>
    <w:multiLevelType w:val="hybridMultilevel"/>
    <w:tmpl w:val="841A4772"/>
    <w:lvl w:ilvl="0" w:tplc="4374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53061"/>
    <w:multiLevelType w:val="hybridMultilevel"/>
    <w:tmpl w:val="57861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46DB6"/>
    <w:multiLevelType w:val="hybridMultilevel"/>
    <w:tmpl w:val="3FE22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A3414"/>
    <w:multiLevelType w:val="hybridMultilevel"/>
    <w:tmpl w:val="4BE26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04B5B"/>
    <w:multiLevelType w:val="hybridMultilevel"/>
    <w:tmpl w:val="55BCA0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60066"/>
    <w:multiLevelType w:val="hybridMultilevel"/>
    <w:tmpl w:val="479202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26F9A"/>
    <w:multiLevelType w:val="hybridMultilevel"/>
    <w:tmpl w:val="6ABAE3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D7CB5"/>
    <w:multiLevelType w:val="hybridMultilevel"/>
    <w:tmpl w:val="AD762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7D9C"/>
    <w:multiLevelType w:val="hybridMultilevel"/>
    <w:tmpl w:val="208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C4DF8"/>
    <w:multiLevelType w:val="hybridMultilevel"/>
    <w:tmpl w:val="B6B48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20C5F"/>
    <w:multiLevelType w:val="hybridMultilevel"/>
    <w:tmpl w:val="0C5A2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D2AE5"/>
    <w:multiLevelType w:val="hybridMultilevel"/>
    <w:tmpl w:val="10D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E24290"/>
    <w:multiLevelType w:val="hybridMultilevel"/>
    <w:tmpl w:val="BC84B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52216"/>
    <w:multiLevelType w:val="hybridMultilevel"/>
    <w:tmpl w:val="A54C06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A6A22"/>
    <w:multiLevelType w:val="hybridMultilevel"/>
    <w:tmpl w:val="43660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F1F99"/>
    <w:multiLevelType w:val="hybridMultilevel"/>
    <w:tmpl w:val="2E8C2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64BB4"/>
    <w:multiLevelType w:val="hybridMultilevel"/>
    <w:tmpl w:val="B6567B52"/>
    <w:lvl w:ilvl="0" w:tplc="2BB89D8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17DD"/>
    <w:multiLevelType w:val="hybridMultilevel"/>
    <w:tmpl w:val="DA4043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B49E0"/>
    <w:multiLevelType w:val="hybridMultilevel"/>
    <w:tmpl w:val="982C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14C17"/>
    <w:multiLevelType w:val="hybridMultilevel"/>
    <w:tmpl w:val="DA50AA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A7687C"/>
    <w:multiLevelType w:val="hybridMultilevel"/>
    <w:tmpl w:val="E52A0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FF7AE1"/>
    <w:multiLevelType w:val="hybridMultilevel"/>
    <w:tmpl w:val="C922B6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62619"/>
    <w:multiLevelType w:val="hybridMultilevel"/>
    <w:tmpl w:val="DA50AA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5F6D32"/>
    <w:multiLevelType w:val="hybridMultilevel"/>
    <w:tmpl w:val="E43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E23F3"/>
    <w:multiLevelType w:val="hybridMultilevel"/>
    <w:tmpl w:val="029A1C1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26AB1"/>
    <w:multiLevelType w:val="hybridMultilevel"/>
    <w:tmpl w:val="2942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4"/>
  </w:num>
  <w:num w:numId="9">
    <w:abstractNumId w:val="31"/>
  </w:num>
  <w:num w:numId="10">
    <w:abstractNumId w:val="19"/>
  </w:num>
  <w:num w:numId="11">
    <w:abstractNumId w:val="10"/>
  </w:num>
  <w:num w:numId="12">
    <w:abstractNumId w:val="27"/>
  </w:num>
  <w:num w:numId="13">
    <w:abstractNumId w:val="22"/>
  </w:num>
  <w:num w:numId="14">
    <w:abstractNumId w:val="15"/>
  </w:num>
  <w:num w:numId="15">
    <w:abstractNumId w:val="12"/>
  </w:num>
  <w:num w:numId="16">
    <w:abstractNumId w:val="4"/>
  </w:num>
  <w:num w:numId="17">
    <w:abstractNumId w:val="24"/>
  </w:num>
  <w:num w:numId="18">
    <w:abstractNumId w:val="29"/>
  </w:num>
  <w:num w:numId="19">
    <w:abstractNumId w:val="5"/>
  </w:num>
  <w:num w:numId="20">
    <w:abstractNumId w:val="26"/>
  </w:num>
  <w:num w:numId="21">
    <w:abstractNumId w:val="17"/>
  </w:num>
  <w:num w:numId="22">
    <w:abstractNumId w:val="23"/>
  </w:num>
  <w:num w:numId="23">
    <w:abstractNumId w:val="11"/>
  </w:num>
  <w:num w:numId="24">
    <w:abstractNumId w:val="21"/>
  </w:num>
  <w:num w:numId="25">
    <w:abstractNumId w:val="30"/>
  </w:num>
  <w:num w:numId="26">
    <w:abstractNumId w:val="3"/>
  </w:num>
  <w:num w:numId="27">
    <w:abstractNumId w:val="1"/>
  </w:num>
  <w:num w:numId="28">
    <w:abstractNumId w:val="2"/>
  </w:num>
  <w:num w:numId="29">
    <w:abstractNumId w:val="16"/>
  </w:num>
  <w:num w:numId="30">
    <w:abstractNumId w:val="20"/>
  </w:num>
  <w:num w:numId="31">
    <w:abstractNumId w:val="28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221DA"/>
    <w:rsid w:val="00032558"/>
    <w:rsid w:val="00032B95"/>
    <w:rsid w:val="00051B78"/>
    <w:rsid w:val="00061668"/>
    <w:rsid w:val="000A5684"/>
    <w:rsid w:val="000B11B4"/>
    <w:rsid w:val="000B41BD"/>
    <w:rsid w:val="000B790A"/>
    <w:rsid w:val="000C2CE1"/>
    <w:rsid w:val="000C5110"/>
    <w:rsid w:val="000D7BC3"/>
    <w:rsid w:val="0010263F"/>
    <w:rsid w:val="00105547"/>
    <w:rsid w:val="001101FC"/>
    <w:rsid w:val="00114B6E"/>
    <w:rsid w:val="00114E3A"/>
    <w:rsid w:val="001267F2"/>
    <w:rsid w:val="001731CF"/>
    <w:rsid w:val="001B0365"/>
    <w:rsid w:val="001D0467"/>
    <w:rsid w:val="001E6C76"/>
    <w:rsid w:val="00204FCF"/>
    <w:rsid w:val="002109B8"/>
    <w:rsid w:val="002121DB"/>
    <w:rsid w:val="00216C3A"/>
    <w:rsid w:val="00243A09"/>
    <w:rsid w:val="00252B49"/>
    <w:rsid w:val="00255E98"/>
    <w:rsid w:val="002805B3"/>
    <w:rsid w:val="002F2947"/>
    <w:rsid w:val="0032153F"/>
    <w:rsid w:val="0033480B"/>
    <w:rsid w:val="003430A2"/>
    <w:rsid w:val="00344D0A"/>
    <w:rsid w:val="00375D1D"/>
    <w:rsid w:val="00392267"/>
    <w:rsid w:val="003C1F40"/>
    <w:rsid w:val="003E2089"/>
    <w:rsid w:val="003F0109"/>
    <w:rsid w:val="00413C59"/>
    <w:rsid w:val="00422CD1"/>
    <w:rsid w:val="00426AFE"/>
    <w:rsid w:val="00432F1B"/>
    <w:rsid w:val="00442F58"/>
    <w:rsid w:val="00486932"/>
    <w:rsid w:val="004A415C"/>
    <w:rsid w:val="004B2FAD"/>
    <w:rsid w:val="004B58EE"/>
    <w:rsid w:val="004C5E8F"/>
    <w:rsid w:val="004E146F"/>
    <w:rsid w:val="004F68DB"/>
    <w:rsid w:val="005260BB"/>
    <w:rsid w:val="00553296"/>
    <w:rsid w:val="005A776F"/>
    <w:rsid w:val="005B1078"/>
    <w:rsid w:val="005D27BB"/>
    <w:rsid w:val="005D6EEA"/>
    <w:rsid w:val="006113F9"/>
    <w:rsid w:val="00643D6A"/>
    <w:rsid w:val="006475FA"/>
    <w:rsid w:val="006A2F08"/>
    <w:rsid w:val="006A5179"/>
    <w:rsid w:val="006B5BDF"/>
    <w:rsid w:val="006D6B0C"/>
    <w:rsid w:val="006E390A"/>
    <w:rsid w:val="00773122"/>
    <w:rsid w:val="0078544A"/>
    <w:rsid w:val="00787707"/>
    <w:rsid w:val="007960B0"/>
    <w:rsid w:val="007C5F67"/>
    <w:rsid w:val="007D57D1"/>
    <w:rsid w:val="00837B79"/>
    <w:rsid w:val="00871545"/>
    <w:rsid w:val="00885285"/>
    <w:rsid w:val="008B3300"/>
    <w:rsid w:val="008F7507"/>
    <w:rsid w:val="008F7C65"/>
    <w:rsid w:val="00956B52"/>
    <w:rsid w:val="0099209C"/>
    <w:rsid w:val="00993596"/>
    <w:rsid w:val="009C3FE7"/>
    <w:rsid w:val="009C44C8"/>
    <w:rsid w:val="00A018B8"/>
    <w:rsid w:val="00A07F11"/>
    <w:rsid w:val="00A273C9"/>
    <w:rsid w:val="00A65449"/>
    <w:rsid w:val="00A8039C"/>
    <w:rsid w:val="00AB72E9"/>
    <w:rsid w:val="00AC347F"/>
    <w:rsid w:val="00AE529B"/>
    <w:rsid w:val="00B25F31"/>
    <w:rsid w:val="00B6340D"/>
    <w:rsid w:val="00BB11E8"/>
    <w:rsid w:val="00BB2FE0"/>
    <w:rsid w:val="00BE3DAC"/>
    <w:rsid w:val="00BF3E83"/>
    <w:rsid w:val="00C10873"/>
    <w:rsid w:val="00CF0DA4"/>
    <w:rsid w:val="00CF397F"/>
    <w:rsid w:val="00D23121"/>
    <w:rsid w:val="00D4162E"/>
    <w:rsid w:val="00D478FE"/>
    <w:rsid w:val="00D7041A"/>
    <w:rsid w:val="00DB0440"/>
    <w:rsid w:val="00DC1A42"/>
    <w:rsid w:val="00DC7416"/>
    <w:rsid w:val="00E27BD6"/>
    <w:rsid w:val="00E3576E"/>
    <w:rsid w:val="00EB0488"/>
    <w:rsid w:val="00EE2253"/>
    <w:rsid w:val="00F367C3"/>
    <w:rsid w:val="00F85C68"/>
    <w:rsid w:val="00FE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E4872-E2C2-4472-AA7F-0AF91AA0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</Template>
  <TotalTime>19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Java Den</cp:lastModifiedBy>
  <cp:revision>11</cp:revision>
  <cp:lastPrinted>2013-12-11T08:57:00Z</cp:lastPrinted>
  <dcterms:created xsi:type="dcterms:W3CDTF">2014-08-06T12:44:00Z</dcterms:created>
  <dcterms:modified xsi:type="dcterms:W3CDTF">2014-08-06T13:03:00Z</dcterms:modified>
</cp:coreProperties>
</file>