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82" w:type="dxa"/>
        <w:tblInd w:w="-162" w:type="dxa"/>
        <w:tblLook w:val="04A0"/>
      </w:tblPr>
      <w:tblGrid>
        <w:gridCol w:w="4773"/>
        <w:gridCol w:w="5009"/>
      </w:tblGrid>
      <w:tr w:rsidR="00114E3A" w:rsidRPr="00A80783" w:rsidTr="00E51B41">
        <w:trPr>
          <w:trHeight w:val="1853"/>
        </w:trPr>
        <w:tc>
          <w:tcPr>
            <w:tcW w:w="4773" w:type="dxa"/>
            <w:vAlign w:val="center"/>
          </w:tcPr>
          <w:p w:rsidR="00114E3A" w:rsidRPr="00A80783" w:rsidRDefault="00885285" w:rsidP="001101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783">
              <w:rPr>
                <w:rFonts w:ascii="Times New Roman" w:hAnsi="Times New Roman" w:cs="Times New Roman"/>
                <w:b/>
                <w:sz w:val="24"/>
                <w:szCs w:val="24"/>
              </w:rPr>
              <w:t>ASSESMENT</w:t>
            </w:r>
            <w:r w:rsidR="00BE3DAC" w:rsidRPr="00A807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 </w:t>
            </w:r>
            <w:r w:rsidRPr="00A8078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A807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3DAC" w:rsidRPr="00A80783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DC404A" w:rsidRPr="00A80783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  <w:p w:rsidR="00114E3A" w:rsidRPr="00A80783" w:rsidRDefault="00114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13F9" w:rsidRPr="00A80783" w:rsidRDefault="006113F9" w:rsidP="00090A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7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MAX MARKS : </w:t>
            </w:r>
            <w:r w:rsidR="00B462E0" w:rsidRPr="00A80783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  <w:r w:rsidR="00E557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TIME</w:t>
            </w:r>
            <w:r w:rsidRPr="00A807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090ACC" w:rsidRPr="00A80783">
              <w:rPr>
                <w:rFonts w:ascii="Times New Roman" w:hAnsi="Times New Roman" w:cs="Times New Roman"/>
                <w:b/>
                <w:sz w:val="24"/>
                <w:szCs w:val="24"/>
              </w:rPr>
              <w:t>180</w:t>
            </w:r>
            <w:r w:rsidRPr="00A807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  <w:tc>
          <w:tcPr>
            <w:tcW w:w="5009" w:type="dxa"/>
          </w:tcPr>
          <w:p w:rsidR="00114E3A" w:rsidRPr="00A80783" w:rsidRDefault="00E9161C" w:rsidP="001101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8078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Test </w:t>
            </w:r>
            <w:r w:rsidR="001101FC" w:rsidRPr="00A8078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Objectives</w:t>
            </w:r>
          </w:p>
          <w:p w:rsidR="001101FC" w:rsidRPr="00A80783" w:rsidRDefault="001101FC" w:rsidP="001101FC">
            <w:pPr>
              <w:tabs>
                <w:tab w:val="left" w:pos="360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  <w:p w:rsidR="00E51B41" w:rsidRPr="00A80783" w:rsidRDefault="00E51B41" w:rsidP="00E51B41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78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Basic understanding of </w:t>
            </w:r>
            <w:r w:rsidR="00DC404A" w:rsidRPr="00A8078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JDBC</w:t>
            </w:r>
          </w:p>
          <w:p w:rsidR="00DC404A" w:rsidRPr="00A80783" w:rsidRDefault="00BE3DAC" w:rsidP="00BE3DA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78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To understand</w:t>
            </w:r>
            <w:r w:rsidR="00DC404A" w:rsidRPr="00A8078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DC404A" w:rsidRPr="00A8078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Servlets</w:t>
            </w:r>
            <w:proofErr w:type="spellEnd"/>
            <w:r w:rsidRPr="00A8078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DC404A" w:rsidRPr="00A8078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  <w:p w:rsidR="001101FC" w:rsidRPr="00A80783" w:rsidRDefault="00DC404A" w:rsidP="00A80783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78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To understand the concept of JSP</w:t>
            </w:r>
          </w:p>
        </w:tc>
      </w:tr>
    </w:tbl>
    <w:p w:rsidR="006B5BDF" w:rsidRPr="00A80783" w:rsidRDefault="006B5BDF" w:rsidP="006B5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6B5BDF" w:rsidRPr="00A80783" w:rsidSect="000C5110">
          <w:headerReference w:type="default" r:id="rId8"/>
          <w:footerReference w:type="default" r:id="rId9"/>
          <w:type w:val="continuous"/>
          <w:pgSz w:w="12240" w:h="15840"/>
          <w:pgMar w:top="1275" w:right="1440" w:bottom="1440" w:left="1440" w:header="450" w:footer="45" w:gutter="0"/>
          <w:cols w:space="720"/>
          <w:noEndnote/>
        </w:sectPr>
      </w:pPr>
    </w:p>
    <w:p w:rsidR="00BE3DAC" w:rsidRPr="00A80783" w:rsidRDefault="00BE3DAC" w:rsidP="00BE3DA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113F9" w:rsidRPr="00A80783" w:rsidRDefault="006113F9" w:rsidP="00BE3DA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0783">
        <w:rPr>
          <w:rFonts w:ascii="Times New Roman" w:hAnsi="Times New Roman" w:cs="Times New Roman"/>
          <w:b/>
          <w:bCs/>
          <w:sz w:val="24"/>
          <w:szCs w:val="24"/>
        </w:rPr>
        <w:t>NAME: _______</w:t>
      </w:r>
      <w:r w:rsidR="00A80783">
        <w:rPr>
          <w:rFonts w:ascii="Times New Roman" w:hAnsi="Times New Roman" w:cs="Times New Roman"/>
          <w:b/>
          <w:bCs/>
          <w:sz w:val="24"/>
          <w:szCs w:val="24"/>
        </w:rPr>
        <w:t>___________</w:t>
      </w:r>
      <w:r w:rsidRPr="00A80783">
        <w:rPr>
          <w:rFonts w:ascii="Times New Roman" w:hAnsi="Times New Roman" w:cs="Times New Roman"/>
          <w:b/>
          <w:bCs/>
          <w:sz w:val="24"/>
          <w:szCs w:val="24"/>
        </w:rPr>
        <w:t xml:space="preserve">    MARKS OBTAINED:  ___</w:t>
      </w:r>
      <w:r w:rsidR="00032B95" w:rsidRPr="00A80783">
        <w:rPr>
          <w:rFonts w:ascii="Times New Roman" w:hAnsi="Times New Roman" w:cs="Times New Roman"/>
          <w:b/>
          <w:bCs/>
          <w:sz w:val="24"/>
          <w:szCs w:val="24"/>
        </w:rPr>
        <w:t xml:space="preserve">_ / </w:t>
      </w:r>
      <w:r w:rsidR="007960B0" w:rsidRPr="00A80783"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Pr="00A8078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51B41" w:rsidRPr="00A807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80783">
        <w:rPr>
          <w:rFonts w:ascii="Times New Roman" w:hAnsi="Times New Roman" w:cs="Times New Roman"/>
          <w:b/>
          <w:bCs/>
          <w:sz w:val="24"/>
          <w:szCs w:val="24"/>
        </w:rPr>
        <w:t>GRADE _____</w:t>
      </w:r>
    </w:p>
    <w:p w:rsidR="006113F9" w:rsidRPr="00A80783" w:rsidRDefault="006113F9" w:rsidP="00BE3DA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5110" w:rsidRPr="00A80783" w:rsidRDefault="000C5110" w:rsidP="000C5110">
      <w:pPr>
        <w:rPr>
          <w:rFonts w:ascii="Times New Roman" w:hAnsi="Times New Roman" w:cs="Times New Roman"/>
          <w:b/>
          <w:sz w:val="24"/>
          <w:szCs w:val="24"/>
        </w:rPr>
      </w:pPr>
      <w:r w:rsidRPr="00A80783">
        <w:rPr>
          <w:rFonts w:ascii="Times New Roman" w:hAnsi="Times New Roman" w:cs="Times New Roman"/>
          <w:b/>
          <w:sz w:val="24"/>
          <w:szCs w:val="24"/>
        </w:rPr>
        <w:t xml:space="preserve">I. Fill in the </w:t>
      </w:r>
      <w:r w:rsidR="00DC404A" w:rsidRPr="00A80783">
        <w:rPr>
          <w:rFonts w:ascii="Times New Roman" w:hAnsi="Times New Roman" w:cs="Times New Roman"/>
          <w:b/>
          <w:sz w:val="24"/>
          <w:szCs w:val="24"/>
        </w:rPr>
        <w:t xml:space="preserve">Blanks </w:t>
      </w:r>
      <w:r w:rsidR="00464EC1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464EC1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464EC1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464EC1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464EC1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464EC1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464EC1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464EC1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464EC1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464EC1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DC404A" w:rsidRPr="00A80783">
        <w:rPr>
          <w:rFonts w:ascii="Times New Roman" w:hAnsi="Times New Roman" w:cs="Times New Roman"/>
          <w:b/>
          <w:sz w:val="24"/>
          <w:szCs w:val="24"/>
        </w:rPr>
        <w:t>(</w:t>
      </w:r>
      <w:r w:rsidR="00464EC1" w:rsidRPr="00A80783">
        <w:rPr>
          <w:rFonts w:ascii="Times New Roman" w:hAnsi="Times New Roman" w:cs="Times New Roman"/>
          <w:b/>
          <w:sz w:val="24"/>
          <w:szCs w:val="24"/>
        </w:rPr>
        <w:t>4</w:t>
      </w:r>
      <w:r w:rsidR="00275B75" w:rsidRPr="00A80783">
        <w:rPr>
          <w:rFonts w:ascii="Times New Roman" w:hAnsi="Times New Roman" w:cs="Times New Roman"/>
          <w:b/>
          <w:sz w:val="24"/>
          <w:szCs w:val="24"/>
        </w:rPr>
        <w:t>0 *1</w:t>
      </w:r>
      <w:r w:rsidRPr="00A80783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464EC1" w:rsidRPr="00A80783">
        <w:rPr>
          <w:rFonts w:ascii="Times New Roman" w:hAnsi="Times New Roman" w:cs="Times New Roman"/>
          <w:b/>
          <w:sz w:val="24"/>
          <w:szCs w:val="24"/>
        </w:rPr>
        <w:t>4</w:t>
      </w:r>
      <w:r w:rsidRPr="00A80783">
        <w:rPr>
          <w:rFonts w:ascii="Times New Roman" w:hAnsi="Times New Roman" w:cs="Times New Roman"/>
          <w:b/>
          <w:sz w:val="24"/>
          <w:szCs w:val="24"/>
        </w:rPr>
        <w:t xml:space="preserve">0) </w:t>
      </w:r>
    </w:p>
    <w:p w:rsidR="00DC404A" w:rsidRPr="00A80783" w:rsidRDefault="00DC404A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Before JDBC__________ was used to connect and execute query to the database</w:t>
      </w:r>
    </w:p>
    <w:p w:rsidR="00464EC1" w:rsidRPr="00A80783" w:rsidRDefault="00DC404A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The _________________ uses ODBC driver to connect to the database.</w:t>
      </w:r>
    </w:p>
    <w:p w:rsidR="00DC404A" w:rsidRPr="00A80783" w:rsidRDefault="00DC404A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The Native API driver uses the ___________</w:t>
      </w:r>
      <w:proofErr w:type="gramStart"/>
      <w:r w:rsidRPr="00A80783">
        <w:rPr>
          <w:rFonts w:ascii="Times New Roman" w:hAnsi="Times New Roman" w:cs="Times New Roman"/>
          <w:sz w:val="24"/>
          <w:szCs w:val="24"/>
        </w:rPr>
        <w:t>_  libraries</w:t>
      </w:r>
      <w:proofErr w:type="gramEnd"/>
      <w:r w:rsidRPr="00A80783">
        <w:rPr>
          <w:rFonts w:ascii="Times New Roman" w:hAnsi="Times New Roman" w:cs="Times New Roman"/>
          <w:sz w:val="24"/>
          <w:szCs w:val="24"/>
        </w:rPr>
        <w:t xml:space="preserve"> of the database.</w:t>
      </w:r>
    </w:p>
    <w:p w:rsidR="00DC404A" w:rsidRPr="00A80783" w:rsidRDefault="00DC404A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 xml:space="preserve">The ______________ method of Class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 is used to register the driver class. This method is used to ______________ load the driver class.</w:t>
      </w:r>
    </w:p>
    <w:p w:rsidR="00DC404A" w:rsidRPr="00A80783" w:rsidRDefault="00DC404A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The ______________  method of Connection interface is used to create  statement</w:t>
      </w:r>
    </w:p>
    <w:p w:rsidR="00DC404A" w:rsidRPr="00A80783" w:rsidRDefault="00BD2F80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</w:t>
      </w:r>
      <w:r w:rsidR="00DC404A" w:rsidRPr="00A80783">
        <w:rPr>
          <w:rFonts w:ascii="Times New Roman" w:hAnsi="Times New Roman" w:cs="Times New Roman"/>
          <w:sz w:val="24"/>
          <w:szCs w:val="24"/>
        </w:rPr>
        <w:t>___ method of Statement interface is used to execute queries to the database</w:t>
      </w:r>
    </w:p>
    <w:p w:rsidR="00DC404A" w:rsidRPr="00A80783" w:rsidRDefault="00DC404A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_________________  interface provides methods to execute queries with the database</w:t>
      </w:r>
    </w:p>
    <w:p w:rsidR="00DC404A" w:rsidRPr="00A80783" w:rsidRDefault="00DC404A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 xml:space="preserve">The ___________ interface is a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subinterface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 of Statement. It is used to execute ____________  query</w:t>
      </w:r>
    </w:p>
    <w:p w:rsidR="00DC404A" w:rsidRPr="00A80783" w:rsidRDefault="00DC404A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 xml:space="preserve">The ____________ method of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 is used to get Binary information and the ___________method of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 is used to get file information from the database.</w:t>
      </w:r>
    </w:p>
    <w:p w:rsidR="00DC404A" w:rsidRPr="00A80783" w:rsidRDefault="00DC404A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To call the stored procedures and functions_____________ interface is used</w:t>
      </w:r>
    </w:p>
    <w:p w:rsidR="00DC404A" w:rsidRPr="00A80783" w:rsidRDefault="00DC404A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 xml:space="preserve">In JDBC, _____________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nterface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 provides methods to manage transaction.</w:t>
      </w:r>
    </w:p>
    <w:p w:rsidR="00DC404A" w:rsidRPr="00A80783" w:rsidRDefault="00DC404A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The ___________ and _______</w:t>
      </w:r>
      <w:r w:rsidR="00BD2F80">
        <w:rPr>
          <w:rFonts w:ascii="Times New Roman" w:hAnsi="Times New Roman" w:cs="Times New Roman"/>
          <w:sz w:val="24"/>
          <w:szCs w:val="24"/>
        </w:rPr>
        <w:t xml:space="preserve">____ </w:t>
      </w:r>
      <w:proofErr w:type="gramStart"/>
      <w:r w:rsidR="00BD2F80">
        <w:rPr>
          <w:rFonts w:ascii="Times New Roman" w:hAnsi="Times New Roman" w:cs="Times New Roman"/>
          <w:sz w:val="24"/>
          <w:szCs w:val="24"/>
        </w:rPr>
        <w:t>interfaces provides</w:t>
      </w:r>
      <w:proofErr w:type="gramEnd"/>
      <w:r w:rsidRPr="00A80783">
        <w:rPr>
          <w:rFonts w:ascii="Times New Roman" w:hAnsi="Times New Roman" w:cs="Times New Roman"/>
          <w:sz w:val="24"/>
          <w:szCs w:val="24"/>
        </w:rPr>
        <w:t xml:space="preserve"> methods for batch processing.</w:t>
      </w:r>
    </w:p>
    <w:p w:rsidR="00DC404A" w:rsidRPr="00A80783" w:rsidRDefault="00DC404A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783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 technology is used to create</w:t>
      </w:r>
      <w:r w:rsidR="00C926ED" w:rsidRPr="00A80783">
        <w:rPr>
          <w:rFonts w:ascii="Times New Roman" w:hAnsi="Times New Roman" w:cs="Times New Roman"/>
          <w:sz w:val="24"/>
          <w:szCs w:val="24"/>
        </w:rPr>
        <w:t xml:space="preserve"> ____________</w:t>
      </w:r>
      <w:r w:rsidRPr="00A80783">
        <w:rPr>
          <w:rFonts w:ascii="Times New Roman" w:hAnsi="Times New Roman" w:cs="Times New Roman"/>
          <w:sz w:val="24"/>
          <w:szCs w:val="24"/>
        </w:rPr>
        <w:t>application</w:t>
      </w:r>
    </w:p>
    <w:p w:rsidR="00C926ED" w:rsidRPr="00A80783" w:rsidRDefault="00C926ED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HTTP stands for _________________________</w:t>
      </w:r>
    </w:p>
    <w:p w:rsidR="00C926ED" w:rsidRPr="00A80783" w:rsidRDefault="00C926ED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HTTP is a _______________ protocol.</w:t>
      </w:r>
    </w:p>
    <w:p w:rsidR="00C926ED" w:rsidRPr="00A80783" w:rsidRDefault="00C926ED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_______________</w:t>
      </w:r>
      <w:proofErr w:type="gramStart"/>
      <w:r w:rsidRPr="00A80783">
        <w:rPr>
          <w:rFonts w:ascii="Times New Roman" w:hAnsi="Times New Roman" w:cs="Times New Roman"/>
          <w:sz w:val="24"/>
          <w:szCs w:val="24"/>
        </w:rPr>
        <w:t>_  server</w:t>
      </w:r>
      <w:proofErr w:type="gramEnd"/>
      <w:r w:rsidRPr="00A80783">
        <w:rPr>
          <w:rFonts w:ascii="Times New Roman" w:hAnsi="Times New Roman" w:cs="Times New Roman"/>
          <w:sz w:val="24"/>
          <w:szCs w:val="24"/>
        </w:rPr>
        <w:t xml:space="preserve"> contains only web or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 container.</w:t>
      </w:r>
    </w:p>
    <w:p w:rsidR="00C926ED" w:rsidRPr="00A80783" w:rsidRDefault="00C926ED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The _______________ contains interfaces and classes that are responsible for http requests only.</w:t>
      </w:r>
    </w:p>
    <w:p w:rsidR="00C926ED" w:rsidRPr="00A80783" w:rsidRDefault="00C926ED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 xml:space="preserve">______________ </w:t>
      </w:r>
      <w:proofErr w:type="gramStart"/>
      <w:r w:rsidRPr="00A80783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A80783">
        <w:rPr>
          <w:rFonts w:ascii="Times New Roman" w:hAnsi="Times New Roman" w:cs="Times New Roman"/>
          <w:sz w:val="24"/>
          <w:szCs w:val="24"/>
        </w:rPr>
        <w:t xml:space="preserve"> provides common behaviour to all the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>.</w:t>
      </w:r>
    </w:p>
    <w:p w:rsidR="00C926ED" w:rsidRPr="00A80783" w:rsidRDefault="00C926ED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 xml:space="preserve">_______________  method of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 and invoked by the web container only once</w:t>
      </w:r>
    </w:p>
    <w:p w:rsidR="00C926ED" w:rsidRPr="00A80783" w:rsidRDefault="00C926ED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783">
        <w:rPr>
          <w:rFonts w:ascii="Times New Roman" w:hAnsi="Times New Roman" w:cs="Times New Roman"/>
          <w:sz w:val="24"/>
          <w:szCs w:val="24"/>
        </w:rPr>
        <w:t>GenericServlet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 class implements ________ , _________ and _________interfaces</w:t>
      </w:r>
    </w:p>
    <w:p w:rsidR="00C926ED" w:rsidRPr="00A80783" w:rsidRDefault="00C926ED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 class extends the ______________and implements ______________.</w:t>
      </w:r>
    </w:p>
    <w:p w:rsidR="00C926ED" w:rsidRPr="00A80783" w:rsidRDefault="00C926ED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 xml:space="preserve">The _______________ method of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 interface returns the object of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</w:p>
    <w:p w:rsidR="00C926ED" w:rsidRPr="00A80783" w:rsidRDefault="00C926ED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sendRedirect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() method of ____________ interface can be used to redirect response to another resource, it may be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 or html file</w:t>
      </w:r>
    </w:p>
    <w:p w:rsidR="00C926ED" w:rsidRPr="00A80783" w:rsidRDefault="00C926ED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An object of _________</w:t>
      </w:r>
      <w:proofErr w:type="gramStart"/>
      <w:r w:rsidRPr="00A80783">
        <w:rPr>
          <w:rFonts w:ascii="Times New Roman" w:hAnsi="Times New Roman" w:cs="Times New Roman"/>
          <w:sz w:val="24"/>
          <w:szCs w:val="24"/>
        </w:rPr>
        <w:t>_  is</w:t>
      </w:r>
      <w:proofErr w:type="gramEnd"/>
      <w:r w:rsidRPr="00A80783">
        <w:rPr>
          <w:rFonts w:ascii="Times New Roman" w:hAnsi="Times New Roman" w:cs="Times New Roman"/>
          <w:sz w:val="24"/>
          <w:szCs w:val="24"/>
        </w:rPr>
        <w:t xml:space="preserve"> created by the web container for each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>.</w:t>
      </w:r>
    </w:p>
    <w:p w:rsidR="00C926ED" w:rsidRPr="00A80783" w:rsidRDefault="00C926ED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_______________</w:t>
      </w:r>
      <w:proofErr w:type="gramStart"/>
      <w:r w:rsidRPr="00A80783">
        <w:rPr>
          <w:rFonts w:ascii="Times New Roman" w:hAnsi="Times New Roman" w:cs="Times New Roman"/>
          <w:sz w:val="24"/>
          <w:szCs w:val="24"/>
        </w:rPr>
        <w:t>_  is</w:t>
      </w:r>
      <w:proofErr w:type="gramEnd"/>
      <w:r w:rsidRPr="00A80783">
        <w:rPr>
          <w:rFonts w:ascii="Times New Roman" w:hAnsi="Times New Roman" w:cs="Times New Roman"/>
          <w:sz w:val="24"/>
          <w:szCs w:val="24"/>
        </w:rPr>
        <w:t xml:space="preserve"> used to get all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Intialization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 parameters.</w:t>
      </w:r>
    </w:p>
    <w:p w:rsidR="00C926ED" w:rsidRPr="00A80783" w:rsidRDefault="00C926ED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 xml:space="preserve">_________________ is a way to maintain state (data) of </w:t>
      </w:r>
      <w:proofErr w:type="gramStart"/>
      <w:r w:rsidRPr="00A80783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A80783">
        <w:rPr>
          <w:rFonts w:ascii="Times New Roman" w:hAnsi="Times New Roman" w:cs="Times New Roman"/>
          <w:sz w:val="24"/>
          <w:szCs w:val="24"/>
        </w:rPr>
        <w:t xml:space="preserve"> user. </w:t>
      </w:r>
    </w:p>
    <w:p w:rsidR="00C926ED" w:rsidRPr="00A80783" w:rsidRDefault="00C926ED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A small piece of information that is persisted between the multiple client requests is ______________</w:t>
      </w:r>
    </w:p>
    <w:p w:rsidR="00C926ED" w:rsidRPr="00A80783" w:rsidRDefault="00C926ED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The  class provides the functionality of using cookies is ____________________</w:t>
      </w:r>
    </w:p>
    <w:p w:rsidR="00C926ED" w:rsidRPr="00A80783" w:rsidRDefault="00C926ED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 xml:space="preserve">______________ </w:t>
      </w:r>
      <w:proofErr w:type="gramStart"/>
      <w:r w:rsidRPr="00A80783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A80783">
        <w:rPr>
          <w:rFonts w:ascii="Times New Roman" w:hAnsi="Times New Roman" w:cs="Times New Roman"/>
          <w:sz w:val="24"/>
          <w:szCs w:val="24"/>
        </w:rPr>
        <w:t xml:space="preserve"> is used to get all the cookies.</w:t>
      </w:r>
    </w:p>
    <w:p w:rsidR="00C926ED" w:rsidRPr="00A80783" w:rsidRDefault="00C926ED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The c</w:t>
      </w:r>
      <w:r w:rsidR="00BD2F80">
        <w:rPr>
          <w:rFonts w:ascii="Times New Roman" w:hAnsi="Times New Roman" w:cs="Times New Roman"/>
          <w:sz w:val="24"/>
          <w:szCs w:val="24"/>
        </w:rPr>
        <w:t>ontainer creates a ____________</w:t>
      </w:r>
      <w:r w:rsidRPr="00A80783">
        <w:rPr>
          <w:rFonts w:ascii="Times New Roman" w:hAnsi="Times New Roman" w:cs="Times New Roman"/>
          <w:sz w:val="24"/>
          <w:szCs w:val="24"/>
        </w:rPr>
        <w:t xml:space="preserve"> for each user in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>.</w:t>
      </w:r>
    </w:p>
    <w:p w:rsidR="00C926ED" w:rsidRPr="00A80783" w:rsidRDefault="00C926ED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A JSP page consists of ________ and __________ tags.</w:t>
      </w:r>
    </w:p>
    <w:p w:rsidR="00C926ED" w:rsidRPr="00A80783" w:rsidRDefault="00464EC1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There are three types of scripting elements: can you name them__________________</w:t>
      </w:r>
    </w:p>
    <w:p w:rsidR="00464EC1" w:rsidRPr="00A80783" w:rsidRDefault="00464EC1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A _________tag is used to execute java source code in JSP.</w:t>
      </w:r>
    </w:p>
    <w:p w:rsidR="00464EC1" w:rsidRPr="00A80783" w:rsidRDefault="00464EC1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Syntax of JSP expression tag ________________</w:t>
      </w:r>
    </w:p>
    <w:p w:rsidR="00464EC1" w:rsidRPr="00A80783" w:rsidRDefault="00464EC1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 xml:space="preserve">  The JSP declaration tag is used to declare _____________ and  ________________</w:t>
      </w:r>
    </w:p>
    <w:p w:rsidR="00464EC1" w:rsidRPr="00A80783" w:rsidRDefault="00BD2F80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total there are</w:t>
      </w:r>
      <w:r w:rsidR="00464EC1" w:rsidRPr="00A80783">
        <w:rPr>
          <w:rFonts w:ascii="Times New Roman" w:hAnsi="Times New Roman" w:cs="Times New Roman"/>
          <w:sz w:val="24"/>
          <w:szCs w:val="24"/>
        </w:rPr>
        <w:t xml:space="preserve"> ______</w:t>
      </w:r>
      <w:proofErr w:type="gramStart"/>
      <w:r w:rsidR="00464EC1" w:rsidRPr="00A80783">
        <w:rPr>
          <w:rFonts w:ascii="Times New Roman" w:hAnsi="Times New Roman" w:cs="Times New Roman"/>
          <w:sz w:val="24"/>
          <w:szCs w:val="24"/>
        </w:rPr>
        <w:t xml:space="preserve">_  </w:t>
      </w:r>
      <w:proofErr w:type="spellStart"/>
      <w:r w:rsidR="00464EC1" w:rsidRPr="00A80783">
        <w:rPr>
          <w:rFonts w:ascii="Times New Roman" w:hAnsi="Times New Roman" w:cs="Times New Roman"/>
          <w:sz w:val="24"/>
          <w:szCs w:val="24"/>
        </w:rPr>
        <w:t>jsp</w:t>
      </w:r>
      <w:proofErr w:type="spellEnd"/>
      <w:proofErr w:type="gramEnd"/>
      <w:r w:rsidR="00464EC1" w:rsidRPr="00A80783">
        <w:rPr>
          <w:rFonts w:ascii="Times New Roman" w:hAnsi="Times New Roman" w:cs="Times New Roman"/>
          <w:sz w:val="24"/>
          <w:szCs w:val="24"/>
        </w:rPr>
        <w:t xml:space="preserve"> implicit objects.</w:t>
      </w:r>
    </w:p>
    <w:p w:rsidR="00464EC1" w:rsidRPr="00A80783" w:rsidRDefault="00464EC1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response is an implicit object of type _______________</w:t>
      </w:r>
    </w:p>
    <w:p w:rsidR="00464EC1" w:rsidRPr="00A80783" w:rsidRDefault="00464EC1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The _________object can be used to get initialization parameter for a particular JSP page</w:t>
      </w:r>
    </w:p>
    <w:p w:rsidR="00464EC1" w:rsidRPr="00A80783" w:rsidRDefault="00464EC1" w:rsidP="00A80783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In JSP, session is an implicit object of ______________</w:t>
      </w:r>
    </w:p>
    <w:p w:rsidR="00464EC1" w:rsidRPr="00310A3D" w:rsidRDefault="00464EC1" w:rsidP="00090ACC">
      <w:pPr>
        <w:pStyle w:val="ListParagraph"/>
        <w:numPr>
          <w:ilvl w:val="0"/>
          <w:numId w:val="29"/>
        </w:numPr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MIME stands for _____________________</w:t>
      </w:r>
    </w:p>
    <w:p w:rsidR="006E7A58" w:rsidRPr="00A80783" w:rsidRDefault="00275B75" w:rsidP="006E7A58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A80783">
        <w:rPr>
          <w:rFonts w:ascii="Times New Roman" w:hAnsi="Times New Roman" w:cs="Times New Roman"/>
          <w:b/>
          <w:sz w:val="24"/>
          <w:szCs w:val="24"/>
        </w:rPr>
        <w:t>II. Answer the following</w:t>
      </w:r>
      <w:r w:rsidRPr="00A80783">
        <w:rPr>
          <w:rFonts w:ascii="Times New Roman" w:hAnsi="Times New Roman" w:cs="Times New Roman"/>
          <w:b/>
          <w:sz w:val="24"/>
          <w:szCs w:val="24"/>
        </w:rPr>
        <w:tab/>
      </w:r>
      <w:r w:rsidRPr="00A80783">
        <w:rPr>
          <w:rFonts w:ascii="Times New Roman" w:hAnsi="Times New Roman" w:cs="Times New Roman"/>
          <w:b/>
          <w:sz w:val="24"/>
          <w:szCs w:val="24"/>
        </w:rPr>
        <w:tab/>
      </w:r>
      <w:r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464EC1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464EC1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464EC1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464EC1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464EC1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E9161C" w:rsidRPr="00A80783">
        <w:rPr>
          <w:rFonts w:ascii="Times New Roman" w:hAnsi="Times New Roman" w:cs="Times New Roman"/>
          <w:b/>
          <w:sz w:val="24"/>
          <w:szCs w:val="24"/>
        </w:rPr>
        <w:t>(5</w:t>
      </w:r>
      <w:r w:rsidRPr="00A80783">
        <w:rPr>
          <w:rFonts w:ascii="Times New Roman" w:hAnsi="Times New Roman" w:cs="Times New Roman"/>
          <w:b/>
          <w:sz w:val="24"/>
          <w:szCs w:val="24"/>
        </w:rPr>
        <w:t xml:space="preserve"> * </w:t>
      </w:r>
      <w:r w:rsidR="00B25E37" w:rsidRPr="00A80783">
        <w:rPr>
          <w:rFonts w:ascii="Times New Roman" w:hAnsi="Times New Roman" w:cs="Times New Roman"/>
          <w:b/>
          <w:sz w:val="24"/>
          <w:szCs w:val="24"/>
        </w:rPr>
        <w:t>6</w:t>
      </w:r>
      <w:r w:rsidRPr="00A80783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B25E37" w:rsidRPr="00A80783">
        <w:rPr>
          <w:rFonts w:ascii="Times New Roman" w:hAnsi="Times New Roman" w:cs="Times New Roman"/>
          <w:b/>
          <w:sz w:val="24"/>
          <w:szCs w:val="24"/>
        </w:rPr>
        <w:t>30</w:t>
      </w:r>
      <w:r w:rsidR="00E9161C" w:rsidRPr="00A80783">
        <w:rPr>
          <w:rFonts w:ascii="Times New Roman" w:hAnsi="Times New Roman" w:cs="Times New Roman"/>
          <w:b/>
          <w:sz w:val="24"/>
          <w:szCs w:val="24"/>
        </w:rPr>
        <w:t>)</w:t>
      </w:r>
    </w:p>
    <w:p w:rsidR="00E9161C" w:rsidRPr="00A80783" w:rsidRDefault="00E9161C" w:rsidP="00275B75">
      <w:pPr>
        <w:pStyle w:val="ListParagraph"/>
        <w:numPr>
          <w:ilvl w:val="0"/>
          <w:numId w:val="35"/>
        </w:numPr>
        <w:spacing w:before="240"/>
        <w:rPr>
          <w:rFonts w:ascii="Times New Roman" w:hAnsi="Times New Roman" w:cs="Times New Roman"/>
          <w:sz w:val="24"/>
          <w:szCs w:val="24"/>
        </w:rPr>
        <w:sectPr w:rsidR="00E9161C" w:rsidRPr="00A80783" w:rsidSect="00DC404A">
          <w:type w:val="continuous"/>
          <w:pgSz w:w="12240" w:h="15840"/>
          <w:pgMar w:top="1275" w:right="810" w:bottom="1170" w:left="1440" w:header="450" w:footer="45" w:gutter="0"/>
          <w:cols w:space="720"/>
          <w:noEndnote/>
        </w:sectPr>
      </w:pPr>
    </w:p>
    <w:p w:rsidR="006E7A58" w:rsidRPr="00A80783" w:rsidRDefault="00464EC1" w:rsidP="00A80783">
      <w:pPr>
        <w:pStyle w:val="ListParagraph"/>
        <w:numPr>
          <w:ilvl w:val="0"/>
          <w:numId w:val="35"/>
        </w:numPr>
        <w:spacing w:before="24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80783">
        <w:rPr>
          <w:rFonts w:ascii="Times New Roman" w:hAnsi="Times New Roman" w:cs="Times New Roman"/>
          <w:sz w:val="24"/>
          <w:szCs w:val="24"/>
        </w:rPr>
        <w:lastRenderedPageBreak/>
        <w:t>DatabaseMetadata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PreparedStatements</w:t>
      </w:r>
      <w:proofErr w:type="spellEnd"/>
    </w:p>
    <w:p w:rsidR="00E9161C" w:rsidRPr="00A80783" w:rsidRDefault="00464EC1" w:rsidP="00A80783">
      <w:pPr>
        <w:pStyle w:val="ListParagraph"/>
        <w:numPr>
          <w:ilvl w:val="0"/>
          <w:numId w:val="35"/>
        </w:numPr>
        <w:spacing w:before="240" w:line="360" w:lineRule="auto"/>
        <w:ind w:left="284" w:hanging="284"/>
        <w:rPr>
          <w:rFonts w:ascii="Times New Roman" w:hAnsi="Times New Roman" w:cs="Times New Roman"/>
          <w:sz w:val="24"/>
          <w:szCs w:val="24"/>
        </w:rPr>
        <w:sectPr w:rsidR="00E9161C" w:rsidRPr="00A80783" w:rsidSect="00464EC1">
          <w:type w:val="continuous"/>
          <w:pgSz w:w="12240" w:h="15840"/>
          <w:pgMar w:top="1275" w:right="810" w:bottom="1170" w:left="1440" w:header="450" w:footer="45" w:gutter="0"/>
          <w:cols w:space="720"/>
          <w:noEndnote/>
        </w:sectPr>
      </w:pPr>
      <w:proofErr w:type="spellStart"/>
      <w:r w:rsidRPr="00A80783">
        <w:rPr>
          <w:rFonts w:ascii="Times New Roman" w:hAnsi="Times New Roman" w:cs="Times New Roman"/>
          <w:sz w:val="24"/>
          <w:szCs w:val="24"/>
        </w:rPr>
        <w:t>ResultSet</w:t>
      </w:r>
      <w:proofErr w:type="spellEnd"/>
    </w:p>
    <w:p w:rsidR="00275B75" w:rsidRPr="00A80783" w:rsidRDefault="00464EC1" w:rsidP="00A80783">
      <w:pPr>
        <w:pStyle w:val="ListParagraph"/>
        <w:numPr>
          <w:ilvl w:val="0"/>
          <w:numId w:val="35"/>
        </w:numPr>
        <w:spacing w:before="24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80783">
        <w:rPr>
          <w:rFonts w:ascii="Times New Roman" w:hAnsi="Times New Roman" w:cs="Times New Roman"/>
          <w:sz w:val="24"/>
          <w:szCs w:val="24"/>
        </w:rPr>
        <w:lastRenderedPageBreak/>
        <w:t>Servlet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 Life Cycle</w:t>
      </w:r>
    </w:p>
    <w:p w:rsidR="00275B75" w:rsidRPr="00A80783" w:rsidRDefault="00464EC1" w:rsidP="00A80783">
      <w:pPr>
        <w:pStyle w:val="ListParagraph"/>
        <w:numPr>
          <w:ilvl w:val="0"/>
          <w:numId w:val="35"/>
        </w:numPr>
        <w:spacing w:before="24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Java Server Pages Life Cycle</w:t>
      </w:r>
    </w:p>
    <w:p w:rsidR="00275B75" w:rsidRPr="00A80783" w:rsidRDefault="00464EC1" w:rsidP="00A80783">
      <w:pPr>
        <w:pStyle w:val="ListParagraph"/>
        <w:numPr>
          <w:ilvl w:val="0"/>
          <w:numId w:val="35"/>
        </w:numPr>
        <w:spacing w:before="24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Session Handling</w:t>
      </w:r>
    </w:p>
    <w:p w:rsidR="00E9161C" w:rsidRPr="00A80783" w:rsidRDefault="00E9161C" w:rsidP="00090ACC">
      <w:pPr>
        <w:pStyle w:val="ListParagraph"/>
        <w:spacing w:before="240"/>
        <w:ind w:left="630"/>
        <w:rPr>
          <w:rFonts w:ascii="Times New Roman" w:hAnsi="Times New Roman" w:cs="Times New Roman"/>
          <w:sz w:val="24"/>
          <w:szCs w:val="24"/>
        </w:rPr>
        <w:sectPr w:rsidR="00E9161C" w:rsidRPr="00A80783" w:rsidSect="00464EC1">
          <w:type w:val="continuous"/>
          <w:pgSz w:w="12240" w:h="15840"/>
          <w:pgMar w:top="1275" w:right="810" w:bottom="1170" w:left="1440" w:header="450" w:footer="45" w:gutter="0"/>
          <w:cols w:space="720"/>
          <w:noEndnote/>
        </w:sectPr>
      </w:pPr>
    </w:p>
    <w:p w:rsidR="00464EC1" w:rsidRDefault="00464EC1" w:rsidP="00090AC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310A3D" w:rsidRPr="00A80783" w:rsidRDefault="00310A3D" w:rsidP="00090AC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E7A58" w:rsidRPr="00A80783" w:rsidRDefault="00464EC1">
      <w:pPr>
        <w:rPr>
          <w:rFonts w:ascii="Times New Roman" w:hAnsi="Times New Roman" w:cs="Times New Roman"/>
          <w:b/>
          <w:sz w:val="24"/>
          <w:szCs w:val="24"/>
        </w:rPr>
      </w:pPr>
      <w:r w:rsidRPr="00A807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III. Write </w:t>
      </w:r>
      <w:r w:rsidR="00B25E37" w:rsidRPr="00A80783">
        <w:rPr>
          <w:rFonts w:ascii="Times New Roman" w:hAnsi="Times New Roman" w:cs="Times New Roman"/>
          <w:b/>
          <w:sz w:val="24"/>
          <w:szCs w:val="24"/>
        </w:rPr>
        <w:t>Code for any 3 of the Following</w:t>
      </w:r>
      <w:r w:rsidR="00C77DCB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C77DCB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C77DCB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C77DCB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C77DCB" w:rsidRPr="00A80783">
        <w:rPr>
          <w:rFonts w:ascii="Times New Roman" w:hAnsi="Times New Roman" w:cs="Times New Roman"/>
          <w:b/>
          <w:sz w:val="24"/>
          <w:szCs w:val="24"/>
        </w:rPr>
        <w:tab/>
      </w:r>
      <w:r w:rsidR="00C77DCB" w:rsidRPr="00A80783">
        <w:rPr>
          <w:rFonts w:ascii="Times New Roman" w:hAnsi="Times New Roman" w:cs="Times New Roman"/>
          <w:b/>
          <w:sz w:val="24"/>
          <w:szCs w:val="24"/>
        </w:rPr>
        <w:tab/>
        <w:t>(</w:t>
      </w:r>
      <w:r w:rsidR="00B25E37" w:rsidRPr="00A80783">
        <w:rPr>
          <w:rFonts w:ascii="Times New Roman" w:hAnsi="Times New Roman" w:cs="Times New Roman"/>
          <w:b/>
          <w:sz w:val="24"/>
          <w:szCs w:val="24"/>
        </w:rPr>
        <w:t>3 * 10</w:t>
      </w:r>
      <w:r w:rsidR="00275B75" w:rsidRPr="00A80783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B25E37" w:rsidRPr="00A80783">
        <w:rPr>
          <w:rFonts w:ascii="Times New Roman" w:hAnsi="Times New Roman" w:cs="Times New Roman"/>
          <w:b/>
          <w:sz w:val="24"/>
          <w:szCs w:val="24"/>
        </w:rPr>
        <w:t>10)</w:t>
      </w:r>
    </w:p>
    <w:p w:rsidR="00CE0043" w:rsidRPr="00A80783" w:rsidRDefault="00CE0043" w:rsidP="00CE0043">
      <w:pPr>
        <w:pStyle w:val="ListParagraph"/>
        <w:numPr>
          <w:ilvl w:val="0"/>
          <w:numId w:val="3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 xml:space="preserve">A)  Create a login page using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 and Html page</w:t>
      </w:r>
    </w:p>
    <w:p w:rsidR="008F6D0A" w:rsidRPr="00A80783" w:rsidRDefault="00CE0043" w:rsidP="00CE0043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 xml:space="preserve">B)  </w:t>
      </w:r>
      <w:r w:rsidR="00464EC1" w:rsidRPr="00A80783">
        <w:rPr>
          <w:rFonts w:ascii="Times New Roman" w:hAnsi="Times New Roman" w:cs="Times New Roman"/>
          <w:sz w:val="24"/>
          <w:szCs w:val="24"/>
        </w:rPr>
        <w:t>Design the Following</w:t>
      </w:r>
      <w:r w:rsidR="006E7A58" w:rsidRPr="00A80783">
        <w:rPr>
          <w:rFonts w:ascii="Times New Roman" w:hAnsi="Times New Roman" w:cs="Times New Roman"/>
          <w:sz w:val="24"/>
          <w:szCs w:val="24"/>
        </w:rPr>
        <w:t>.</w:t>
      </w:r>
    </w:p>
    <w:p w:rsidR="00464EC1" w:rsidRPr="00A80783" w:rsidRDefault="00090ACC" w:rsidP="00464EC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57785</wp:posOffset>
            </wp:positionV>
            <wp:extent cx="4524375" cy="2010410"/>
            <wp:effectExtent l="19050" t="0" r="9525" b="0"/>
            <wp:wrapSquare wrapText="bothSides"/>
            <wp:docPr id="17" name="Picture 17" descr="http://candidjava.com/wp-content/uploads/2013/09/log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andidjava.com/wp-content/uploads/2013/09/login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1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5056" w:rsidRPr="00A80783" w:rsidRDefault="00AF5056" w:rsidP="00464EC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AF5056" w:rsidRPr="00A80783" w:rsidRDefault="00AF5056" w:rsidP="00464EC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464EC1" w:rsidRPr="00A80783" w:rsidRDefault="00464EC1" w:rsidP="00464EC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B25E37" w:rsidRPr="00A80783" w:rsidRDefault="00B25E37" w:rsidP="00464EC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B25E37" w:rsidRPr="00A80783" w:rsidRDefault="00B25E37" w:rsidP="00464EC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090ACC" w:rsidRPr="00A80783" w:rsidRDefault="00BD2F80" w:rsidP="00464EC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219710</wp:posOffset>
            </wp:positionV>
            <wp:extent cx="2823210" cy="1428750"/>
            <wp:effectExtent l="19050" t="0" r="0" b="0"/>
            <wp:wrapTight wrapText="bothSides">
              <wp:wrapPolygon edited="0">
                <wp:start x="-146" y="0"/>
                <wp:lineTo x="-146" y="21312"/>
                <wp:lineTo x="21571" y="21312"/>
                <wp:lineTo x="21571" y="0"/>
                <wp:lineTo x="-146" y="0"/>
              </wp:wrapPolygon>
            </wp:wrapTight>
            <wp:docPr id="20" name="Picture 20" descr="http://candidjava.com/wp-content/uploads/2013/09/succ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andidjava.com/wp-content/uploads/2013/09/success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219710</wp:posOffset>
            </wp:positionV>
            <wp:extent cx="2600325" cy="1530985"/>
            <wp:effectExtent l="19050" t="0" r="9525" b="0"/>
            <wp:wrapSquare wrapText="bothSides"/>
            <wp:docPr id="23" name="Picture 23" descr="http://candidjava.com/wp-content/uploads/2013/09/fail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andidjava.com/wp-content/uploads/2013/09/fail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4EC1" w:rsidRPr="00A80783" w:rsidRDefault="00CE0043" w:rsidP="00CE0043">
      <w:pPr>
        <w:pStyle w:val="ListParagraph"/>
        <w:numPr>
          <w:ilvl w:val="0"/>
          <w:numId w:val="3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>Create the foll</w:t>
      </w:r>
      <w:r w:rsidR="00A80783">
        <w:rPr>
          <w:rFonts w:ascii="Times New Roman" w:hAnsi="Times New Roman" w:cs="Times New Roman"/>
          <w:sz w:val="24"/>
          <w:szCs w:val="24"/>
        </w:rPr>
        <w:t xml:space="preserve">owing </w:t>
      </w:r>
      <w:proofErr w:type="spellStart"/>
      <w:r w:rsidR="00A80783">
        <w:rPr>
          <w:rFonts w:ascii="Times New Roman" w:hAnsi="Times New Roman" w:cs="Times New Roman"/>
          <w:sz w:val="24"/>
          <w:szCs w:val="24"/>
        </w:rPr>
        <w:t>Registartion</w:t>
      </w:r>
      <w:proofErr w:type="spellEnd"/>
      <w:r w:rsidR="00A80783">
        <w:rPr>
          <w:rFonts w:ascii="Times New Roman" w:hAnsi="Times New Roman" w:cs="Times New Roman"/>
          <w:sz w:val="24"/>
          <w:szCs w:val="24"/>
        </w:rPr>
        <w:t xml:space="preserve"> page using</w:t>
      </w:r>
      <w:r w:rsidRPr="00A80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="00090ACC" w:rsidRPr="00A80783">
        <w:rPr>
          <w:rFonts w:ascii="Times New Roman" w:hAnsi="Times New Roman" w:cs="Times New Roman"/>
          <w:sz w:val="24"/>
          <w:szCs w:val="24"/>
        </w:rPr>
        <w:t xml:space="preserve"> display the </w:t>
      </w:r>
      <w:proofErr w:type="gramStart"/>
      <w:r w:rsidR="00090ACC" w:rsidRPr="00A80783">
        <w:rPr>
          <w:rFonts w:ascii="Times New Roman" w:hAnsi="Times New Roman" w:cs="Times New Roman"/>
          <w:sz w:val="24"/>
          <w:szCs w:val="24"/>
        </w:rPr>
        <w:t>details .</w:t>
      </w:r>
      <w:proofErr w:type="gramEnd"/>
    </w:p>
    <w:p w:rsidR="00CE0043" w:rsidRPr="00A80783" w:rsidRDefault="00A80783" w:rsidP="00CE0043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72390</wp:posOffset>
            </wp:positionV>
            <wp:extent cx="2952750" cy="3514725"/>
            <wp:effectExtent l="19050" t="0" r="0" b="0"/>
            <wp:wrapTight wrapText="bothSides">
              <wp:wrapPolygon edited="0">
                <wp:start x="-139" y="0"/>
                <wp:lineTo x="-139" y="21541"/>
                <wp:lineTo x="21600" y="21541"/>
                <wp:lineTo x="21600" y="0"/>
                <wp:lineTo x="-139" y="0"/>
              </wp:wrapPolygon>
            </wp:wrapTight>
            <wp:docPr id="26" name="Picture 26" descr="http://candidjava.com/wp-content/uploads/2013/09/outpu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andidjava.com/wp-content/uploads/2013/09/output1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5E37" w:rsidRPr="00A80783" w:rsidRDefault="00B25E37" w:rsidP="00B25E37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B25E37" w:rsidRPr="00A80783" w:rsidRDefault="00B25E37" w:rsidP="00B25E37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B25E37" w:rsidRPr="00A80783" w:rsidRDefault="00B25E37" w:rsidP="00B25E37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B25E37" w:rsidRPr="00A80783" w:rsidRDefault="00B25E37" w:rsidP="00B25E37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187325</wp:posOffset>
            </wp:positionV>
            <wp:extent cx="3457575" cy="2819400"/>
            <wp:effectExtent l="19050" t="0" r="9525" b="0"/>
            <wp:wrapTight wrapText="bothSides">
              <wp:wrapPolygon edited="0">
                <wp:start x="-119" y="0"/>
                <wp:lineTo x="-119" y="21454"/>
                <wp:lineTo x="21660" y="21454"/>
                <wp:lineTo x="21660" y="0"/>
                <wp:lineTo x="-119" y="0"/>
              </wp:wrapPolygon>
            </wp:wrapTight>
            <wp:docPr id="7" name="Picture 29" descr="http://candidjava.com/wp-content/uploads/2013/09/output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andidjava.com/wp-content/uploads/2013/09/output1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5E37" w:rsidRPr="00A80783" w:rsidRDefault="00B25E37" w:rsidP="00B25E37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B25E37" w:rsidRPr="00A80783" w:rsidRDefault="00B25E37" w:rsidP="00B25E37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090ACC" w:rsidRPr="00A80783" w:rsidRDefault="00090ACC" w:rsidP="00B25E37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090ACC" w:rsidRPr="00A80783" w:rsidRDefault="00090ACC" w:rsidP="00B25E37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090ACC" w:rsidRPr="00A80783" w:rsidRDefault="00090ACC" w:rsidP="00B25E37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090ACC" w:rsidRDefault="00090ACC" w:rsidP="00B25E37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BD2F80" w:rsidRDefault="00BD2F80" w:rsidP="00B25E37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BD2F80" w:rsidRPr="00A80783" w:rsidRDefault="00BD2F80" w:rsidP="00B25E37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FB01D5" w:rsidRPr="00A80783" w:rsidRDefault="00CE0043" w:rsidP="008F6D0A">
      <w:pPr>
        <w:pStyle w:val="ListParagraph"/>
        <w:numPr>
          <w:ilvl w:val="0"/>
          <w:numId w:val="3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>/JSP  Program  with JDBC to insert Student  Record into the database</w:t>
      </w:r>
    </w:p>
    <w:p w:rsidR="00090ACC" w:rsidRPr="00A80783" w:rsidRDefault="00090ACC" w:rsidP="00090ACC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090ACC" w:rsidRPr="00A80783" w:rsidRDefault="00CE0043" w:rsidP="00090ACC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52950" cy="2524125"/>
            <wp:effectExtent l="19050" t="0" r="0" b="0"/>
            <wp:docPr id="14" name="Picture 14" descr="http://www.nsstudent.com/servlet/images/st_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nsstudent.com/servlet/images/st_index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804" cy="253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ACC" w:rsidRPr="00A80783" w:rsidRDefault="00090ACC" w:rsidP="00090ACC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8F6D0A" w:rsidRPr="00A80783" w:rsidRDefault="00AF5056" w:rsidP="003245B3">
      <w:pPr>
        <w:pStyle w:val="ListParagraph"/>
        <w:numPr>
          <w:ilvl w:val="0"/>
          <w:numId w:val="3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A80783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A80783">
        <w:rPr>
          <w:rFonts w:ascii="Times New Roman" w:hAnsi="Times New Roman" w:cs="Times New Roman"/>
          <w:sz w:val="24"/>
          <w:szCs w:val="24"/>
        </w:rPr>
        <w:t xml:space="preserve">/JSP program to retrieve </w:t>
      </w:r>
      <w:r w:rsidR="003245B3" w:rsidRPr="00A80783">
        <w:rPr>
          <w:rFonts w:ascii="Times New Roman" w:hAnsi="Times New Roman" w:cs="Times New Roman"/>
          <w:sz w:val="24"/>
          <w:szCs w:val="24"/>
        </w:rPr>
        <w:t>Display Data from Database in JSP</w:t>
      </w:r>
    </w:p>
    <w:p w:rsidR="008F6D0A" w:rsidRPr="00A80783" w:rsidRDefault="008F6D0A" w:rsidP="008F6D0A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8F6D0A" w:rsidRPr="00A80783" w:rsidRDefault="00090ACC" w:rsidP="008F6D0A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54610</wp:posOffset>
            </wp:positionV>
            <wp:extent cx="2589530" cy="1419225"/>
            <wp:effectExtent l="19050" t="0" r="1270" b="0"/>
            <wp:wrapSquare wrapText="bothSides"/>
            <wp:docPr id="35" name="Picture 35" descr="http://www.roseindia.net/jdbc/first_p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roseindia.net/jdbc/first_page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7DCB" w:rsidRPr="00A80783" w:rsidRDefault="00C77DCB" w:rsidP="00C77DC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B25E37" w:rsidRPr="00A80783" w:rsidRDefault="00B25E37" w:rsidP="00C77DC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B25E37" w:rsidRPr="00A80783" w:rsidRDefault="00B25E37" w:rsidP="00C77DC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B25E37" w:rsidRPr="00A80783" w:rsidRDefault="00B25E37" w:rsidP="00C77DC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B25E37" w:rsidRPr="00A80783" w:rsidRDefault="00B25E37" w:rsidP="00C77DC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B25E37" w:rsidRPr="00A80783" w:rsidRDefault="00B25E37" w:rsidP="00C77DC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B25E37" w:rsidRPr="00A80783" w:rsidRDefault="00B25E37" w:rsidP="00C77DC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B25E37" w:rsidRPr="00A80783" w:rsidRDefault="00090ACC" w:rsidP="00C77DC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 w:rsidRPr="00A8078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-2743200</wp:posOffset>
            </wp:positionH>
            <wp:positionV relativeFrom="paragraph">
              <wp:posOffset>130175</wp:posOffset>
            </wp:positionV>
            <wp:extent cx="4724400" cy="3028950"/>
            <wp:effectExtent l="19050" t="0" r="0" b="0"/>
            <wp:wrapSquare wrapText="bothSides"/>
            <wp:docPr id="38" name="Picture 38" descr="http://www.roseindia.net/jdbc/database_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roseindia.net/jdbc/database_tabl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5E37" w:rsidRPr="00A80783" w:rsidRDefault="00B25E37" w:rsidP="00C77DC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B25E37" w:rsidRPr="00A80783" w:rsidRDefault="00B25E37" w:rsidP="00C77DC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B25E37" w:rsidRPr="00A80783" w:rsidRDefault="00B25E37" w:rsidP="00C77DC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B25E37" w:rsidRPr="00A80783" w:rsidRDefault="00B25E37" w:rsidP="00C77DC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B25E37" w:rsidRPr="00A80783" w:rsidRDefault="00B25E37" w:rsidP="00C77DC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B25E37" w:rsidRPr="00A80783" w:rsidRDefault="00B25E37" w:rsidP="00C77DCB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sectPr w:rsidR="00B25E37" w:rsidRPr="00A80783" w:rsidSect="00AF5056">
      <w:type w:val="continuous"/>
      <w:pgSz w:w="12240" w:h="15840"/>
      <w:pgMar w:top="1275" w:right="810" w:bottom="1170" w:left="1440" w:header="450" w:footer="45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BCE" w:rsidRDefault="007F2BCE" w:rsidP="00422CD1">
      <w:pPr>
        <w:spacing w:after="0" w:line="240" w:lineRule="auto"/>
      </w:pPr>
      <w:r>
        <w:separator/>
      </w:r>
    </w:p>
  </w:endnote>
  <w:endnote w:type="continuationSeparator" w:id="1">
    <w:p w:rsidR="007F2BCE" w:rsidRDefault="007F2BCE" w:rsidP="0042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85551"/>
      <w:docPartObj>
        <w:docPartGallery w:val="Page Numbers (Bottom of Page)"/>
        <w:docPartUnique/>
      </w:docPartObj>
    </w:sdtPr>
    <w:sdtContent>
      <w:p w:rsidR="00C926ED" w:rsidRDefault="009D23E4" w:rsidP="00993596">
        <w:pPr>
          <w:pStyle w:val="Footer"/>
        </w:pPr>
        <w:r>
          <w:pict>
            <v:rect id="_x0000_i1026" style="width:468pt;height:1pt" o:hralign="center" o:hrstd="t" o:hrnoshade="t" o:hr="t" fillcolor="black [3213]" stroked="f"/>
          </w:pict>
        </w:r>
      </w:p>
      <w:p w:rsidR="00C926ED" w:rsidRDefault="00842507" w:rsidP="00993596">
        <w:pPr>
          <w:pStyle w:val="Footer"/>
        </w:pPr>
        <w:proofErr w:type="spellStart"/>
        <w:proofErr w:type="gramStart"/>
        <w:r>
          <w:rPr>
            <w:rFonts w:ascii="Times New Roman" w:hAnsi="Times New Roman" w:cs="Times New Roman"/>
            <w:color w:val="000000"/>
            <w:sz w:val="20"/>
            <w:szCs w:val="20"/>
          </w:rPr>
          <w:t>iConnex</w:t>
        </w:r>
        <w:proofErr w:type="spellEnd"/>
        <w:proofErr w:type="gramEnd"/>
        <w:r>
          <w:rPr>
            <w:rFonts w:ascii="Times New Roman" w:hAnsi="Times New Roman" w:cs="Times New Roman"/>
            <w:color w:val="000000"/>
            <w:sz w:val="20"/>
            <w:szCs w:val="20"/>
          </w:rPr>
          <w:t xml:space="preserve"> FS/Quiz/java/TEST IV</w:t>
        </w:r>
        <w:r w:rsidR="00C926ED">
          <w:rPr>
            <w:rFonts w:ascii="Times New Roman" w:hAnsi="Times New Roman" w:cs="Times New Roman"/>
            <w:color w:val="000000"/>
            <w:sz w:val="20"/>
            <w:szCs w:val="20"/>
          </w:rPr>
          <w:tab/>
        </w:r>
        <w:r w:rsidR="00C926ED">
          <w:rPr>
            <w:rFonts w:ascii="Times New Roman" w:hAnsi="Times New Roman" w:cs="Times New Roman"/>
            <w:color w:val="000000"/>
            <w:sz w:val="20"/>
            <w:szCs w:val="20"/>
          </w:rPr>
          <w:tab/>
        </w:r>
        <w:r w:rsidR="009D23E4"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begin"/>
        </w:r>
        <w:r w:rsidR="00C926ED" w:rsidRPr="00993596">
          <w:rPr>
            <w:rFonts w:ascii="Times New Roman" w:hAnsi="Times New Roman" w:cs="Times New Roman"/>
            <w:color w:val="000000"/>
            <w:sz w:val="20"/>
            <w:szCs w:val="20"/>
          </w:rPr>
          <w:instrText xml:space="preserve"> PAGE   \* MERGEFORMAT </w:instrText>
        </w:r>
        <w:r w:rsidR="009D23E4"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separate"/>
        </w:r>
        <w:r w:rsidR="00E5579E">
          <w:rPr>
            <w:rFonts w:ascii="Times New Roman" w:hAnsi="Times New Roman" w:cs="Times New Roman"/>
            <w:noProof/>
            <w:color w:val="000000"/>
            <w:sz w:val="20"/>
            <w:szCs w:val="20"/>
          </w:rPr>
          <w:t>1</w:t>
        </w:r>
        <w:r w:rsidR="009D23E4"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end"/>
        </w:r>
      </w:p>
    </w:sdtContent>
  </w:sdt>
  <w:p w:rsidR="00C926ED" w:rsidRDefault="00C926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BCE" w:rsidRDefault="007F2BCE" w:rsidP="00422CD1">
      <w:pPr>
        <w:spacing w:after="0" w:line="240" w:lineRule="auto"/>
      </w:pPr>
      <w:r>
        <w:separator/>
      </w:r>
    </w:p>
  </w:footnote>
  <w:footnote w:type="continuationSeparator" w:id="1">
    <w:p w:rsidR="007F2BCE" w:rsidRDefault="007F2BCE" w:rsidP="00422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6ED" w:rsidRDefault="00C926ED" w:rsidP="00DB0440">
    <w:pPr>
      <w:pStyle w:val="Header"/>
      <w:tabs>
        <w:tab w:val="clear" w:pos="9026"/>
        <w:tab w:val="right" w:pos="935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AIFS-JAVA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              </w:t>
    </w:r>
    <w:r w:rsidRPr="00216C3A">
      <w:rPr>
        <w:rFonts w:ascii="Times New Roman" w:hAnsi="Times New Roman" w:cs="Times New Roman"/>
        <w:noProof/>
        <w:sz w:val="24"/>
        <w:szCs w:val="24"/>
        <w:lang w:eastAsia="en-IN"/>
      </w:rPr>
      <w:drawing>
        <wp:inline distT="0" distB="0" distL="0" distR="0">
          <wp:extent cx="1343924" cy="360768"/>
          <wp:effectExtent l="19050" t="0" r="8626" b="0"/>
          <wp:docPr id="3" name="Picture 0" descr="iConnex Finishing Schoo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nex Finishing School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447" cy="3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926ED" w:rsidRDefault="009D23E4" w:rsidP="00DB0440">
    <w:pPr>
      <w:pStyle w:val="Header"/>
      <w:tabs>
        <w:tab w:val="clear" w:pos="9026"/>
        <w:tab w:val="right" w:pos="9356"/>
      </w:tabs>
    </w:pPr>
    <w:r>
      <w:pict>
        <v:rect id="_x0000_i1025" style="width:468pt;height:1.5pt" o:hralign="center" o:hrstd="t" o:hrnoshade="t" o:hr="t" fillcolor="black [3213]" stroked="f"/>
      </w:pict>
    </w:r>
  </w:p>
  <w:p w:rsidR="00C926ED" w:rsidRDefault="00C926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11C9"/>
    <w:multiLevelType w:val="hybridMultilevel"/>
    <w:tmpl w:val="DA36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35668"/>
    <w:multiLevelType w:val="hybridMultilevel"/>
    <w:tmpl w:val="46DE252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C171C"/>
    <w:multiLevelType w:val="hybridMultilevel"/>
    <w:tmpl w:val="43E07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F2AF6"/>
    <w:multiLevelType w:val="hybridMultilevel"/>
    <w:tmpl w:val="0A84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020"/>
    <w:multiLevelType w:val="hybridMultilevel"/>
    <w:tmpl w:val="FE86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A7B4A"/>
    <w:multiLevelType w:val="hybridMultilevel"/>
    <w:tmpl w:val="4658206C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EE20B1"/>
    <w:multiLevelType w:val="hybridMultilevel"/>
    <w:tmpl w:val="C5F8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F21C5"/>
    <w:multiLevelType w:val="hybridMultilevel"/>
    <w:tmpl w:val="841A4772"/>
    <w:lvl w:ilvl="0" w:tplc="43740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D53061"/>
    <w:multiLevelType w:val="hybridMultilevel"/>
    <w:tmpl w:val="5786178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F7A59"/>
    <w:multiLevelType w:val="hybridMultilevel"/>
    <w:tmpl w:val="A664BA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4D5AB6"/>
    <w:multiLevelType w:val="hybridMultilevel"/>
    <w:tmpl w:val="8B02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950C55"/>
    <w:multiLevelType w:val="hybridMultilevel"/>
    <w:tmpl w:val="84506268"/>
    <w:lvl w:ilvl="0" w:tplc="A322C5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546DB6"/>
    <w:multiLevelType w:val="hybridMultilevel"/>
    <w:tmpl w:val="3FE228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592296"/>
    <w:multiLevelType w:val="hybridMultilevel"/>
    <w:tmpl w:val="8DE06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AA3414"/>
    <w:multiLevelType w:val="hybridMultilevel"/>
    <w:tmpl w:val="4BE26A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32645A"/>
    <w:multiLevelType w:val="hybridMultilevel"/>
    <w:tmpl w:val="1D0A5C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904B5B"/>
    <w:multiLevelType w:val="hybridMultilevel"/>
    <w:tmpl w:val="55BCA0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F305E1"/>
    <w:multiLevelType w:val="hybridMultilevel"/>
    <w:tmpl w:val="B7360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960066"/>
    <w:multiLevelType w:val="hybridMultilevel"/>
    <w:tmpl w:val="479202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126F9A"/>
    <w:multiLevelType w:val="hybridMultilevel"/>
    <w:tmpl w:val="6ABAE3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294062"/>
    <w:multiLevelType w:val="hybridMultilevel"/>
    <w:tmpl w:val="F49466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7D7CB5"/>
    <w:multiLevelType w:val="hybridMultilevel"/>
    <w:tmpl w:val="AD762F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D1C8E"/>
    <w:multiLevelType w:val="hybridMultilevel"/>
    <w:tmpl w:val="5D1C8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325492"/>
    <w:multiLevelType w:val="hybridMultilevel"/>
    <w:tmpl w:val="3CA87F20"/>
    <w:lvl w:ilvl="0" w:tplc="721AB7E2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330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50AA1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8519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26F1F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CEB0D4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AFCB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683BC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0EBDA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8311DD"/>
    <w:multiLevelType w:val="hybridMultilevel"/>
    <w:tmpl w:val="1A8E2366"/>
    <w:lvl w:ilvl="0" w:tplc="ADD080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A70DD1"/>
    <w:multiLevelType w:val="hybridMultilevel"/>
    <w:tmpl w:val="9C281E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C97D9C"/>
    <w:multiLevelType w:val="hybridMultilevel"/>
    <w:tmpl w:val="208A9F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EC4DF8"/>
    <w:multiLevelType w:val="hybridMultilevel"/>
    <w:tmpl w:val="B6B48D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4A152C"/>
    <w:multiLevelType w:val="hybridMultilevel"/>
    <w:tmpl w:val="97FAC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EF2B72"/>
    <w:multiLevelType w:val="hybridMultilevel"/>
    <w:tmpl w:val="20DE69B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2D2AE5"/>
    <w:multiLevelType w:val="hybridMultilevel"/>
    <w:tmpl w:val="10D4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3B15B0"/>
    <w:multiLevelType w:val="hybridMultilevel"/>
    <w:tmpl w:val="594E5E1E"/>
    <w:lvl w:ilvl="0" w:tplc="1D1AD8E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007620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76F2F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0A2B14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2678C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6155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C1D8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6346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56F77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3E24290"/>
    <w:multiLevelType w:val="hybridMultilevel"/>
    <w:tmpl w:val="BC84B06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252216"/>
    <w:multiLevelType w:val="hybridMultilevel"/>
    <w:tmpl w:val="A54C06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94297F"/>
    <w:multiLevelType w:val="hybridMultilevel"/>
    <w:tmpl w:val="CFCEB2CE"/>
    <w:lvl w:ilvl="0" w:tplc="0A606BFA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3F1F99"/>
    <w:multiLevelType w:val="hybridMultilevel"/>
    <w:tmpl w:val="2E8C23B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664BB4"/>
    <w:multiLevelType w:val="hybridMultilevel"/>
    <w:tmpl w:val="B6567B52"/>
    <w:lvl w:ilvl="0" w:tplc="2BB89D8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5117DD"/>
    <w:multiLevelType w:val="hybridMultilevel"/>
    <w:tmpl w:val="DA4043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CB49E0"/>
    <w:multiLevelType w:val="hybridMultilevel"/>
    <w:tmpl w:val="982C5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CE5ED1"/>
    <w:multiLevelType w:val="hybridMultilevel"/>
    <w:tmpl w:val="979A5A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A7687C"/>
    <w:multiLevelType w:val="hybridMultilevel"/>
    <w:tmpl w:val="E52A0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AFF7AE1"/>
    <w:multiLevelType w:val="hybridMultilevel"/>
    <w:tmpl w:val="C922B6F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4734D9"/>
    <w:multiLevelType w:val="hybridMultilevel"/>
    <w:tmpl w:val="972A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034E06"/>
    <w:multiLevelType w:val="hybridMultilevel"/>
    <w:tmpl w:val="FC0C2254"/>
    <w:lvl w:ilvl="0" w:tplc="4760911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7E2A8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EE3C0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9EF01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F29FD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65D8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4E558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603C2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CB1E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65F6D32"/>
    <w:multiLevelType w:val="hybridMultilevel"/>
    <w:tmpl w:val="E43C6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5E23F3"/>
    <w:multiLevelType w:val="hybridMultilevel"/>
    <w:tmpl w:val="029A1C1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C26AB1"/>
    <w:multiLevelType w:val="hybridMultilevel"/>
    <w:tmpl w:val="294232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32"/>
  </w:num>
  <w:num w:numId="4">
    <w:abstractNumId w:val="14"/>
  </w:num>
  <w:num w:numId="5">
    <w:abstractNumId w:val="12"/>
  </w:num>
  <w:num w:numId="6">
    <w:abstractNumId w:val="1"/>
  </w:num>
  <w:num w:numId="7">
    <w:abstractNumId w:val="16"/>
  </w:num>
  <w:num w:numId="8">
    <w:abstractNumId w:val="26"/>
  </w:num>
  <w:num w:numId="9">
    <w:abstractNumId w:val="46"/>
  </w:num>
  <w:num w:numId="10">
    <w:abstractNumId w:val="33"/>
  </w:num>
  <w:num w:numId="11">
    <w:abstractNumId w:val="18"/>
  </w:num>
  <w:num w:numId="12">
    <w:abstractNumId w:val="41"/>
  </w:num>
  <w:num w:numId="13">
    <w:abstractNumId w:val="36"/>
  </w:num>
  <w:num w:numId="14">
    <w:abstractNumId w:val="27"/>
  </w:num>
  <w:num w:numId="15">
    <w:abstractNumId w:val="21"/>
  </w:num>
  <w:num w:numId="16">
    <w:abstractNumId w:val="6"/>
  </w:num>
  <w:num w:numId="17">
    <w:abstractNumId w:val="38"/>
  </w:num>
  <w:num w:numId="18">
    <w:abstractNumId w:val="44"/>
  </w:num>
  <w:num w:numId="19">
    <w:abstractNumId w:val="7"/>
  </w:num>
  <w:num w:numId="20">
    <w:abstractNumId w:val="40"/>
  </w:num>
  <w:num w:numId="21">
    <w:abstractNumId w:val="30"/>
  </w:num>
  <w:num w:numId="22">
    <w:abstractNumId w:val="37"/>
  </w:num>
  <w:num w:numId="23">
    <w:abstractNumId w:val="19"/>
  </w:num>
  <w:num w:numId="24">
    <w:abstractNumId w:val="35"/>
  </w:num>
  <w:num w:numId="25">
    <w:abstractNumId w:val="45"/>
  </w:num>
  <w:num w:numId="26">
    <w:abstractNumId w:val="5"/>
  </w:num>
  <w:num w:numId="27">
    <w:abstractNumId w:val="2"/>
  </w:num>
  <w:num w:numId="28">
    <w:abstractNumId w:val="3"/>
  </w:num>
  <w:num w:numId="29">
    <w:abstractNumId w:val="15"/>
  </w:num>
  <w:num w:numId="30">
    <w:abstractNumId w:val="24"/>
  </w:num>
  <w:num w:numId="31">
    <w:abstractNumId w:val="43"/>
  </w:num>
  <w:num w:numId="32">
    <w:abstractNumId w:val="23"/>
  </w:num>
  <w:num w:numId="33">
    <w:abstractNumId w:val="31"/>
  </w:num>
  <w:num w:numId="34">
    <w:abstractNumId w:val="4"/>
  </w:num>
  <w:num w:numId="35">
    <w:abstractNumId w:val="29"/>
  </w:num>
  <w:num w:numId="36">
    <w:abstractNumId w:val="10"/>
  </w:num>
  <w:num w:numId="37">
    <w:abstractNumId w:val="42"/>
  </w:num>
  <w:num w:numId="38">
    <w:abstractNumId w:val="11"/>
  </w:num>
  <w:num w:numId="39">
    <w:abstractNumId w:val="34"/>
  </w:num>
  <w:num w:numId="40">
    <w:abstractNumId w:val="17"/>
  </w:num>
  <w:num w:numId="41">
    <w:abstractNumId w:val="28"/>
  </w:num>
  <w:num w:numId="42">
    <w:abstractNumId w:val="25"/>
  </w:num>
  <w:num w:numId="43">
    <w:abstractNumId w:val="9"/>
  </w:num>
  <w:num w:numId="44">
    <w:abstractNumId w:val="20"/>
  </w:num>
  <w:num w:numId="45">
    <w:abstractNumId w:val="0"/>
  </w:num>
  <w:num w:numId="46">
    <w:abstractNumId w:val="13"/>
  </w:num>
  <w:num w:numId="47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56323"/>
  </w:hdrShapeDefaults>
  <w:footnotePr>
    <w:footnote w:id="0"/>
    <w:footnote w:id="1"/>
  </w:footnotePr>
  <w:endnotePr>
    <w:endnote w:id="0"/>
    <w:endnote w:id="1"/>
  </w:endnotePr>
  <w:compat/>
  <w:rsids>
    <w:rsidRoot w:val="00956B52"/>
    <w:rsid w:val="000070F6"/>
    <w:rsid w:val="000221DA"/>
    <w:rsid w:val="00032B95"/>
    <w:rsid w:val="00051B78"/>
    <w:rsid w:val="00090ACC"/>
    <w:rsid w:val="000A5684"/>
    <w:rsid w:val="000B11B4"/>
    <w:rsid w:val="000B41BD"/>
    <w:rsid w:val="000C2CE1"/>
    <w:rsid w:val="000C5110"/>
    <w:rsid w:val="000D7BC3"/>
    <w:rsid w:val="00105547"/>
    <w:rsid w:val="001101FC"/>
    <w:rsid w:val="00114B6E"/>
    <w:rsid w:val="00114E3A"/>
    <w:rsid w:val="001267F2"/>
    <w:rsid w:val="0013254D"/>
    <w:rsid w:val="001731CF"/>
    <w:rsid w:val="001A6751"/>
    <w:rsid w:val="001E6C76"/>
    <w:rsid w:val="00204FCF"/>
    <w:rsid w:val="002109B8"/>
    <w:rsid w:val="002121DB"/>
    <w:rsid w:val="00216C3A"/>
    <w:rsid w:val="00255E98"/>
    <w:rsid w:val="00275B75"/>
    <w:rsid w:val="002805B3"/>
    <w:rsid w:val="002B191B"/>
    <w:rsid w:val="002E4EC2"/>
    <w:rsid w:val="00310A3D"/>
    <w:rsid w:val="0032153F"/>
    <w:rsid w:val="003245B3"/>
    <w:rsid w:val="003430A2"/>
    <w:rsid w:val="00344D0A"/>
    <w:rsid w:val="0036635E"/>
    <w:rsid w:val="00375D1D"/>
    <w:rsid w:val="003C1F40"/>
    <w:rsid w:val="003E2089"/>
    <w:rsid w:val="003F0109"/>
    <w:rsid w:val="004014B9"/>
    <w:rsid w:val="00413C59"/>
    <w:rsid w:val="00422CD1"/>
    <w:rsid w:val="00426AFE"/>
    <w:rsid w:val="00432F1B"/>
    <w:rsid w:val="00442F58"/>
    <w:rsid w:val="00464EC1"/>
    <w:rsid w:val="00486932"/>
    <w:rsid w:val="004A415C"/>
    <w:rsid w:val="004B58EE"/>
    <w:rsid w:val="004C5E8F"/>
    <w:rsid w:val="004E146F"/>
    <w:rsid w:val="004F68DB"/>
    <w:rsid w:val="005260BB"/>
    <w:rsid w:val="00552979"/>
    <w:rsid w:val="00553296"/>
    <w:rsid w:val="005A776F"/>
    <w:rsid w:val="005B1078"/>
    <w:rsid w:val="005D27BB"/>
    <w:rsid w:val="005D6EEA"/>
    <w:rsid w:val="006113F9"/>
    <w:rsid w:val="006A2F08"/>
    <w:rsid w:val="006A5179"/>
    <w:rsid w:val="006B5BDF"/>
    <w:rsid w:val="006D6B0C"/>
    <w:rsid w:val="006E390A"/>
    <w:rsid w:val="006E7A58"/>
    <w:rsid w:val="00773122"/>
    <w:rsid w:val="0078544A"/>
    <w:rsid w:val="007960B0"/>
    <w:rsid w:val="007C5F67"/>
    <w:rsid w:val="007D57D1"/>
    <w:rsid w:val="007F2BCE"/>
    <w:rsid w:val="00835F7C"/>
    <w:rsid w:val="00837B79"/>
    <w:rsid w:val="00842507"/>
    <w:rsid w:val="00863F98"/>
    <w:rsid w:val="00871545"/>
    <w:rsid w:val="00885285"/>
    <w:rsid w:val="008B3300"/>
    <w:rsid w:val="008F6D0A"/>
    <w:rsid w:val="008F7507"/>
    <w:rsid w:val="008F7C65"/>
    <w:rsid w:val="00930496"/>
    <w:rsid w:val="00956B52"/>
    <w:rsid w:val="0099209C"/>
    <w:rsid w:val="00993596"/>
    <w:rsid w:val="009937EC"/>
    <w:rsid w:val="009C3FE7"/>
    <w:rsid w:val="009D23E4"/>
    <w:rsid w:val="00A018B8"/>
    <w:rsid w:val="00A07F11"/>
    <w:rsid w:val="00A273C9"/>
    <w:rsid w:val="00A63770"/>
    <w:rsid w:val="00A65449"/>
    <w:rsid w:val="00A8039C"/>
    <w:rsid w:val="00A80783"/>
    <w:rsid w:val="00A90FC6"/>
    <w:rsid w:val="00AF5056"/>
    <w:rsid w:val="00B2399C"/>
    <w:rsid w:val="00B25E37"/>
    <w:rsid w:val="00B25F31"/>
    <w:rsid w:val="00B462E0"/>
    <w:rsid w:val="00B6340D"/>
    <w:rsid w:val="00BB11E8"/>
    <w:rsid w:val="00BD2F80"/>
    <w:rsid w:val="00BE3DAC"/>
    <w:rsid w:val="00BF3E83"/>
    <w:rsid w:val="00C23371"/>
    <w:rsid w:val="00C77DCB"/>
    <w:rsid w:val="00C815B3"/>
    <w:rsid w:val="00C926ED"/>
    <w:rsid w:val="00CC778B"/>
    <w:rsid w:val="00CE0043"/>
    <w:rsid w:val="00CF0DA4"/>
    <w:rsid w:val="00D23121"/>
    <w:rsid w:val="00D4162E"/>
    <w:rsid w:val="00D7041A"/>
    <w:rsid w:val="00DB0440"/>
    <w:rsid w:val="00DC1A42"/>
    <w:rsid w:val="00DC404A"/>
    <w:rsid w:val="00DC7416"/>
    <w:rsid w:val="00E27BD6"/>
    <w:rsid w:val="00E51B41"/>
    <w:rsid w:val="00E5579E"/>
    <w:rsid w:val="00E909F9"/>
    <w:rsid w:val="00E9161C"/>
    <w:rsid w:val="00EB1CFD"/>
    <w:rsid w:val="00EE2253"/>
    <w:rsid w:val="00F367C3"/>
    <w:rsid w:val="00FB0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CD1"/>
  </w:style>
  <w:style w:type="paragraph" w:styleId="Footer">
    <w:name w:val="footer"/>
    <w:basedOn w:val="Normal"/>
    <w:link w:val="FooterChar"/>
    <w:uiPriority w:val="99"/>
    <w:unhideWhenUsed/>
    <w:rsid w:val="0042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CD1"/>
  </w:style>
  <w:style w:type="paragraph" w:styleId="BalloonText">
    <w:name w:val="Balloon Text"/>
    <w:basedOn w:val="Normal"/>
    <w:link w:val="BalloonTextChar"/>
    <w:uiPriority w:val="99"/>
    <w:semiHidden/>
    <w:unhideWhenUsed/>
    <w:rsid w:val="00422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4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01F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E3D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540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0515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190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205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02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va%20quiz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04B87E-44AA-4A5E-9D14-E203DEDB5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 quiz template.dotx</Template>
  <TotalTime>4294967280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seetaram</dc:creator>
  <cp:lastModifiedBy>Srikanth</cp:lastModifiedBy>
  <cp:revision>9</cp:revision>
  <cp:lastPrinted>2013-12-11T08:57:00Z</cp:lastPrinted>
  <dcterms:created xsi:type="dcterms:W3CDTF">2014-09-04T07:50:00Z</dcterms:created>
  <dcterms:modified xsi:type="dcterms:W3CDTF">2014-09-05T08:44:00Z</dcterms:modified>
</cp:coreProperties>
</file>